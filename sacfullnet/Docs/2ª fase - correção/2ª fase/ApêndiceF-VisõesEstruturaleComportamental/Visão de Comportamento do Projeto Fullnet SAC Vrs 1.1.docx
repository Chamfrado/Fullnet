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7932" w14:textId="09E7415B" w:rsidR="000A2436" w:rsidRDefault="006A7E89">
      <w:pPr>
        <w:pStyle w:val="Title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21585">
        <w:t>2</w:t>
      </w:r>
      <w:r w:rsidR="002771B8">
        <w:t>3</w:t>
      </w:r>
    </w:p>
    <w:p w14:paraId="095C674E" w14:textId="77777777" w:rsidR="00700105" w:rsidRDefault="005C3580">
      <w:pPr>
        <w:pStyle w:val="Title"/>
      </w:pPr>
      <w:r>
        <w:t>modelagem de análise</w:t>
      </w:r>
    </w:p>
    <w:p w14:paraId="38F3E3CB" w14:textId="77777777" w:rsidR="006E5425" w:rsidRPr="002C5A42" w:rsidRDefault="00B44A89">
      <w:pPr>
        <w:pStyle w:val="Title"/>
      </w:pPr>
      <w:r>
        <w:t xml:space="preserve">Visão </w:t>
      </w:r>
      <w:r w:rsidR="00D566BD">
        <w:t>de comportamento</w:t>
      </w:r>
    </w:p>
    <w:sdt>
      <w:sdtPr>
        <w:id w:val="216403978"/>
        <w:placeholder>
          <w:docPart w:val="E914DB9B81AE47DDB5A0D55CB0F3A877"/>
        </w:placeholder>
        <w:date w:fullDate="2023-05-1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7F76AF05" w14:textId="0F0D6994" w:rsidR="006E5425" w:rsidRPr="002C5A42" w:rsidRDefault="002771B8">
          <w:pPr>
            <w:pStyle w:val="Subtitle"/>
          </w:pPr>
          <w:r>
            <w:t>18</w:t>
          </w:r>
          <w:r w:rsidR="00B05FF7">
            <w:t>/05/202</w:t>
          </w:r>
          <w:r>
            <w:t>3</w:t>
          </w:r>
        </w:p>
      </w:sdtContent>
    </w:sdt>
    <w:p w14:paraId="07254F93" w14:textId="31FEAEE3" w:rsidR="006E5425" w:rsidRPr="002C5A42" w:rsidRDefault="00684513">
      <w:pPr>
        <w:pStyle w:val="Heading1"/>
      </w:pPr>
      <w:r>
        <w:t xml:space="preserve">FULLNET </w:t>
      </w:r>
      <w:r w:rsidR="002771B8">
        <w:t>SAC</w:t>
      </w:r>
    </w:p>
    <w:p w14:paraId="6249BE99" w14:textId="22442F1B" w:rsidR="001C0357" w:rsidRDefault="001C0357" w:rsidP="001C0357">
      <w:pPr>
        <w:pStyle w:val="Heading2"/>
      </w:pPr>
      <w:r>
        <w:t>Caso de Uso Cadastro</w:t>
      </w:r>
    </w:p>
    <w:p w14:paraId="3D44E9B7" w14:textId="77777777" w:rsidR="001C0357" w:rsidRPr="00722D73" w:rsidRDefault="001C0357" w:rsidP="001C0357"/>
    <w:tbl>
      <w:tblPr>
        <w:tblStyle w:val="TableGrid"/>
        <w:tblW w:w="9186" w:type="dxa"/>
        <w:tblInd w:w="-5" w:type="dxa"/>
        <w:tblLook w:val="04A0" w:firstRow="1" w:lastRow="0" w:firstColumn="1" w:lastColumn="0" w:noHBand="0" w:noVBand="1"/>
      </w:tblPr>
      <w:tblGrid>
        <w:gridCol w:w="5670"/>
        <w:gridCol w:w="3516"/>
      </w:tblGrid>
      <w:tr w:rsidR="001C0357" w:rsidRPr="0036099C" w14:paraId="4BA8133F" w14:textId="77777777" w:rsidTr="001273AF">
        <w:trPr>
          <w:trHeight w:val="27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43D" w14:textId="77777777" w:rsidR="001C0357" w:rsidRPr="0036099C" w:rsidRDefault="001C0357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8B12" w14:textId="5C333C77" w:rsidR="001C0357" w:rsidRPr="00BA0E5B" w:rsidRDefault="001C0357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>Criar</w:t>
            </w:r>
            <w:r w:rsidR="004E2ACA">
              <w:rPr>
                <w:color w:val="2E74B5" w:themeColor="accent1" w:themeShade="BF"/>
                <w:sz w:val="22"/>
                <w:szCs w:val="22"/>
              </w:rPr>
              <w:t xml:space="preserve"> Cadastro</w:t>
            </w:r>
          </w:p>
        </w:tc>
      </w:tr>
      <w:tr w:rsidR="001C0357" w:rsidRPr="0036099C" w14:paraId="609921C9" w14:textId="77777777" w:rsidTr="001273AF">
        <w:trPr>
          <w:trHeight w:val="27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2C56" w14:textId="77777777" w:rsidR="001C0357" w:rsidRPr="0036099C" w:rsidRDefault="001C0357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878D" w14:textId="77777777" w:rsidR="001C0357" w:rsidRPr="00BA0E5B" w:rsidRDefault="001C0357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>Principal</w:t>
            </w:r>
          </w:p>
        </w:tc>
      </w:tr>
      <w:tr w:rsidR="001C0357" w:rsidRPr="0036099C" w14:paraId="4962C503" w14:textId="77777777" w:rsidTr="001273AF">
        <w:trPr>
          <w:trHeight w:val="27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F5A2" w14:textId="77777777" w:rsidR="001C0357" w:rsidRPr="0036099C" w:rsidRDefault="001C0357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AFB" w14:textId="77777777" w:rsidR="001C0357" w:rsidRPr="00BA0E5B" w:rsidRDefault="001C0357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>Usuários</w:t>
            </w:r>
          </w:p>
        </w:tc>
      </w:tr>
      <w:tr w:rsidR="001C0357" w:rsidRPr="0036099C" w14:paraId="3D4BA93C" w14:textId="77777777" w:rsidTr="001273AF">
        <w:trPr>
          <w:trHeight w:val="27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D828" w14:textId="77777777" w:rsidR="001C0357" w:rsidRPr="0036099C" w:rsidRDefault="001C0357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6F17" w14:textId="77777777" w:rsidR="001C0357" w:rsidRPr="00BA0E5B" w:rsidRDefault="001C0357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>Não há</w:t>
            </w:r>
          </w:p>
        </w:tc>
      </w:tr>
      <w:tr w:rsidR="001C0357" w:rsidRPr="0036099C" w14:paraId="5374CCA3" w14:textId="77777777" w:rsidTr="001273AF">
        <w:trPr>
          <w:trHeight w:val="85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4195" w14:textId="77777777" w:rsidR="001C0357" w:rsidRPr="0036099C" w:rsidRDefault="001C0357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8701" w14:textId="35902217" w:rsidR="001C0357" w:rsidRDefault="004E2ACA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>
              <w:rPr>
                <w:color w:val="2E74B5" w:themeColor="accent1" w:themeShade="BF"/>
                <w:sz w:val="22"/>
                <w:szCs w:val="22"/>
              </w:rPr>
              <w:t>P</w:t>
            </w:r>
            <w:r w:rsidR="001C0357" w:rsidRPr="00BA0E5B">
              <w:rPr>
                <w:color w:val="2E74B5" w:themeColor="accent1" w:themeShade="BF"/>
                <w:sz w:val="22"/>
                <w:szCs w:val="22"/>
              </w:rPr>
              <w:t xml:space="preserve">ode ser criado após usuário ter </w:t>
            </w:r>
            <w:r>
              <w:rPr>
                <w:color w:val="2E74B5" w:themeColor="accent1" w:themeShade="BF"/>
                <w:sz w:val="22"/>
                <w:szCs w:val="22"/>
              </w:rPr>
              <w:t>inserido as informações necessarias</w:t>
            </w:r>
            <w:r w:rsidR="007B49E4">
              <w:rPr>
                <w:color w:val="2E74B5" w:themeColor="accent1" w:themeShade="BF"/>
                <w:sz w:val="22"/>
                <w:szCs w:val="22"/>
              </w:rPr>
              <w:t>/obrigatórias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 para se cadastrar.</w:t>
            </w:r>
          </w:p>
          <w:p w14:paraId="43E8C25A" w14:textId="5D385E4D" w:rsidR="00C631BF" w:rsidRPr="00BA0E5B" w:rsidRDefault="00C631BF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</w:tr>
      <w:tr w:rsidR="001C0357" w:rsidRPr="0036099C" w14:paraId="5BCB0BBB" w14:textId="77777777" w:rsidTr="001273AF">
        <w:trPr>
          <w:trHeight w:val="27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702B" w14:textId="77777777" w:rsidR="001C0357" w:rsidRPr="0036099C" w:rsidRDefault="001C0357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EB1F" w14:textId="77777777" w:rsidR="001C0357" w:rsidRPr="0036099C" w:rsidRDefault="001C0357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1C0357" w:rsidRPr="0036099C" w14:paraId="3EA0AD98" w14:textId="77777777" w:rsidTr="001273AF">
        <w:trPr>
          <w:trHeight w:val="545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EE5C" w14:textId="77777777" w:rsidR="001C0357" w:rsidRPr="0036099C" w:rsidRDefault="001C0357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08B4" w14:textId="34A8A728" w:rsidR="001C0357" w:rsidRPr="00BA0E5B" w:rsidRDefault="001C0357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>Exibir tela de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 cadastro</w:t>
            </w:r>
            <w:r w:rsidR="00433743">
              <w:rPr>
                <w:color w:val="2E74B5" w:themeColor="accent1" w:themeShade="BF"/>
                <w:sz w:val="22"/>
                <w:szCs w:val="22"/>
              </w:rPr>
              <w:t xml:space="preserve"> para usuário.</w:t>
            </w:r>
          </w:p>
        </w:tc>
      </w:tr>
      <w:tr w:rsidR="001C0357" w:rsidRPr="0036099C" w14:paraId="5EF6F6D9" w14:textId="77777777" w:rsidTr="001273AF">
        <w:trPr>
          <w:trHeight w:val="55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6FA5" w14:textId="77777777" w:rsidR="001C0357" w:rsidRPr="00BA0E5B" w:rsidRDefault="001C0357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>Usuário preenche as informações para validação dos dados.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D51A" w14:textId="77777777" w:rsidR="001C0357" w:rsidRPr="00BA0E5B" w:rsidRDefault="001C0357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</w:tr>
      <w:tr w:rsidR="001C0357" w:rsidRPr="0036099C" w14:paraId="2A8BA4E6" w14:textId="77777777" w:rsidTr="001273AF">
        <w:trPr>
          <w:trHeight w:val="494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C9B5" w14:textId="77777777" w:rsidR="001C0357" w:rsidRPr="00BA0E5B" w:rsidRDefault="001C0357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0DA8" w14:textId="77777777" w:rsidR="001C0357" w:rsidRPr="00BA0E5B" w:rsidRDefault="001C0357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>Validar os dados preenchidos pelo usuário.</w:t>
            </w:r>
          </w:p>
        </w:tc>
      </w:tr>
      <w:tr w:rsidR="001C0357" w:rsidRPr="0036099C" w14:paraId="4E4A69F6" w14:textId="77777777" w:rsidTr="0031531A">
        <w:trPr>
          <w:trHeight w:val="37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CE3E" w14:textId="77777777" w:rsidR="001C0357" w:rsidRPr="00BA0E5B" w:rsidRDefault="001C0357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ED53" w14:textId="7C8259D9" w:rsidR="001C0357" w:rsidRPr="00BA0E5B" w:rsidRDefault="00433743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>
              <w:rPr>
                <w:color w:val="2E74B5" w:themeColor="accent1" w:themeShade="BF"/>
                <w:sz w:val="22"/>
                <w:szCs w:val="22"/>
              </w:rPr>
              <w:t>Atualizar os dados salvos.</w:t>
            </w:r>
          </w:p>
        </w:tc>
      </w:tr>
      <w:tr w:rsidR="001C0357" w:rsidRPr="0036099C" w14:paraId="2D0ABD6B" w14:textId="77777777" w:rsidTr="001273AF">
        <w:trPr>
          <w:trHeight w:val="601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CFEC" w14:textId="17FB9170" w:rsidR="001C0357" w:rsidRPr="00BA0E5B" w:rsidRDefault="001C0357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>Usuário poderá alterar as informações inseridas no</w:t>
            </w:r>
            <w:r w:rsidR="003C191B">
              <w:rPr>
                <w:color w:val="2E74B5" w:themeColor="accent1" w:themeShade="BF"/>
                <w:sz w:val="22"/>
                <w:szCs w:val="22"/>
              </w:rPr>
              <w:t xml:space="preserve"> cadastro quando quiser ou necessário</w:t>
            </w:r>
            <w:r w:rsidRPr="00BA0E5B">
              <w:rPr>
                <w:color w:val="2E74B5" w:themeColor="accent1" w:themeShade="BF"/>
                <w:sz w:val="22"/>
                <w:szCs w:val="22"/>
              </w:rPr>
              <w:t>.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4423" w14:textId="77777777" w:rsidR="001C0357" w:rsidRPr="00BA0E5B" w:rsidRDefault="001C0357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</w:tr>
      <w:tr w:rsidR="001C0357" w:rsidRPr="0036099C" w14:paraId="4E04E16A" w14:textId="77777777" w:rsidTr="001273AF">
        <w:trPr>
          <w:trHeight w:val="534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8F63" w14:textId="0244B4F5" w:rsidR="001C0357" w:rsidRPr="00BA0E5B" w:rsidRDefault="001C0357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Usuário poderá </w:t>
            </w:r>
            <w:r w:rsidR="003C191B">
              <w:rPr>
                <w:color w:val="2E74B5" w:themeColor="accent1" w:themeShade="BF"/>
                <w:sz w:val="22"/>
                <w:szCs w:val="22"/>
              </w:rPr>
              <w:t>alterar/excluir informações não obrigatórias.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7075" w14:textId="77777777" w:rsidR="001C0357" w:rsidRPr="00BA0E5B" w:rsidRDefault="001C0357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</w:tr>
      <w:tr w:rsidR="001C0357" w:rsidRPr="0036099C" w14:paraId="277AC2EA" w14:textId="77777777" w:rsidTr="001273AF">
        <w:trPr>
          <w:trHeight w:val="35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8018" w14:textId="77777777" w:rsidR="001C0357" w:rsidRPr="00BA0E5B" w:rsidRDefault="001C0357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>Selecionar opção Confirmar.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D15D" w14:textId="77777777" w:rsidR="001C0357" w:rsidRPr="00BA0E5B" w:rsidRDefault="001C0357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</w:tr>
      <w:tr w:rsidR="001C0357" w:rsidRPr="0036099C" w14:paraId="0B4997DF" w14:textId="77777777" w:rsidTr="001273AF">
        <w:trPr>
          <w:trHeight w:val="29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54AA" w14:textId="77777777" w:rsidR="001C0357" w:rsidRPr="006C0938" w:rsidRDefault="001C0357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C66F" w14:textId="77777777" w:rsidR="001C0357" w:rsidRPr="00BA0E5B" w:rsidRDefault="001C0357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>Validar dados de entrada.</w:t>
            </w:r>
          </w:p>
        </w:tc>
      </w:tr>
      <w:tr w:rsidR="001C0357" w:rsidRPr="0036099C" w14:paraId="2C48A400" w14:textId="77777777" w:rsidTr="001273AF">
        <w:trPr>
          <w:trHeight w:val="55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101E" w14:textId="77777777" w:rsidR="001C0357" w:rsidRPr="006C0938" w:rsidRDefault="001C0357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1B07" w14:textId="77777777" w:rsidR="001C0357" w:rsidRPr="00BA0E5B" w:rsidRDefault="001C0357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>Obter data/hora do sistema.</w:t>
            </w:r>
          </w:p>
        </w:tc>
      </w:tr>
      <w:tr w:rsidR="003C191B" w:rsidRPr="0036099C" w14:paraId="29785F2A" w14:textId="77777777" w:rsidTr="0031531A">
        <w:trPr>
          <w:trHeight w:val="30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B14" w14:textId="77777777" w:rsidR="003C191B" w:rsidRPr="006C0938" w:rsidRDefault="003C191B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B794" w14:textId="381E47B8" w:rsidR="003C191B" w:rsidRPr="00BA0E5B" w:rsidRDefault="003C191B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>
              <w:rPr>
                <w:color w:val="2E74B5" w:themeColor="accent1" w:themeShade="BF"/>
                <w:sz w:val="22"/>
                <w:szCs w:val="22"/>
              </w:rPr>
              <w:t>Gerar um id único</w:t>
            </w:r>
            <w:r w:rsidR="004E2ACA">
              <w:rPr>
                <w:color w:val="2E74B5" w:themeColor="accent1" w:themeShade="BF"/>
                <w:sz w:val="22"/>
                <w:szCs w:val="22"/>
              </w:rPr>
              <w:t>.</w:t>
            </w:r>
          </w:p>
        </w:tc>
      </w:tr>
      <w:tr w:rsidR="001C0357" w:rsidRPr="0036099C" w14:paraId="1BEAA78D" w14:textId="77777777" w:rsidTr="001273AF">
        <w:trPr>
          <w:trHeight w:val="377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6046" w14:textId="77777777" w:rsidR="001C0357" w:rsidRPr="006C0938" w:rsidRDefault="001C0357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5A30" w14:textId="77777777" w:rsidR="001C0357" w:rsidRPr="00BA0E5B" w:rsidRDefault="001C0357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>Obter usuário logado.</w:t>
            </w:r>
          </w:p>
        </w:tc>
      </w:tr>
      <w:tr w:rsidR="001C0357" w:rsidRPr="0036099C" w14:paraId="5EB48B2F" w14:textId="77777777" w:rsidTr="001273AF">
        <w:trPr>
          <w:trHeight w:val="552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83F9" w14:textId="77777777" w:rsidR="001C0357" w:rsidRPr="006C0938" w:rsidRDefault="001C0357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A054" w14:textId="6702422F" w:rsidR="001C0357" w:rsidRPr="00BA0E5B" w:rsidRDefault="001C0357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Exibir aviso de </w:t>
            </w:r>
            <w:r w:rsidR="004E2ACA">
              <w:rPr>
                <w:color w:val="2E74B5" w:themeColor="accent1" w:themeShade="BF"/>
                <w:sz w:val="22"/>
                <w:szCs w:val="22"/>
              </w:rPr>
              <w:t>cadastro</w:t>
            </w: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 criado.</w:t>
            </w:r>
          </w:p>
        </w:tc>
      </w:tr>
      <w:tr w:rsidR="001C0357" w:rsidRPr="0036099C" w14:paraId="1BEA8764" w14:textId="77777777" w:rsidTr="001273AF">
        <w:trPr>
          <w:trHeight w:val="532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6DA7" w14:textId="77777777" w:rsidR="001C0357" w:rsidRPr="006C0938" w:rsidRDefault="001C0357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88DE" w14:textId="1BC210D0" w:rsidR="001C0357" w:rsidRPr="00BA0E5B" w:rsidRDefault="001C0357" w:rsidP="001C03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Exibir aviso de </w:t>
            </w:r>
            <w:r w:rsidR="004E2ACA">
              <w:rPr>
                <w:color w:val="2E74B5" w:themeColor="accent1" w:themeShade="BF"/>
                <w:sz w:val="22"/>
                <w:szCs w:val="22"/>
              </w:rPr>
              <w:t>cadastro</w:t>
            </w: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 </w:t>
            </w:r>
            <w:r w:rsidR="004E2ACA">
              <w:rPr>
                <w:color w:val="2E74B5" w:themeColor="accent1" w:themeShade="BF"/>
                <w:sz w:val="22"/>
                <w:szCs w:val="22"/>
              </w:rPr>
              <w:t>alterado.</w:t>
            </w:r>
          </w:p>
        </w:tc>
      </w:tr>
      <w:tr w:rsidR="001C0357" w:rsidRPr="0036099C" w14:paraId="776E4679" w14:textId="77777777" w:rsidTr="0031531A">
        <w:trPr>
          <w:trHeight w:val="43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B989" w14:textId="77777777" w:rsidR="001C0357" w:rsidRPr="006C0938" w:rsidRDefault="001C0357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64B4" w14:textId="33FD2D69" w:rsidR="004E2ACA" w:rsidRPr="004E2ACA" w:rsidRDefault="001C0357" w:rsidP="004E2AC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Fechar tela de </w:t>
            </w:r>
            <w:r w:rsidR="004E2ACA">
              <w:rPr>
                <w:color w:val="2E74B5" w:themeColor="accent1" w:themeShade="BF"/>
                <w:sz w:val="22"/>
                <w:szCs w:val="22"/>
              </w:rPr>
              <w:t>cadastro</w:t>
            </w:r>
          </w:p>
        </w:tc>
      </w:tr>
    </w:tbl>
    <w:p w14:paraId="164AD01B" w14:textId="668D43AB" w:rsidR="00722D73" w:rsidRPr="00D86953" w:rsidRDefault="00722D73" w:rsidP="002771B8">
      <w:pPr>
        <w:pStyle w:val="Heading2"/>
        <w:numPr>
          <w:ilvl w:val="0"/>
          <w:numId w:val="0"/>
        </w:numPr>
      </w:pPr>
      <w:r>
        <w:br w:type="page"/>
      </w:r>
    </w:p>
    <w:p w14:paraId="2F33962A" w14:textId="6D1C37B0" w:rsidR="008C69C3" w:rsidRDefault="008C69C3" w:rsidP="008C69C3">
      <w:pPr>
        <w:pStyle w:val="Heading2"/>
      </w:pPr>
      <w:r>
        <w:lastRenderedPageBreak/>
        <w:t>Caso de Uso Publicação</w:t>
      </w:r>
    </w:p>
    <w:p w14:paraId="1CC11813" w14:textId="77777777" w:rsidR="00722D73" w:rsidRDefault="00722D73" w:rsidP="00722D73"/>
    <w:p w14:paraId="04416393" w14:textId="77777777" w:rsidR="008C69C3" w:rsidRPr="00722D73" w:rsidRDefault="008C69C3" w:rsidP="008C69C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8C69C3" w:rsidRPr="0036099C" w14:paraId="5AE0A883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A79D" w14:textId="77777777" w:rsidR="008C69C3" w:rsidRPr="0036099C" w:rsidRDefault="008C69C3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0821" w14:textId="0F11A3BD" w:rsidR="008C69C3" w:rsidRPr="00AD38F5" w:rsidRDefault="008C69C3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Criar </w:t>
            </w:r>
            <w:r>
              <w:rPr>
                <w:color w:val="2E74B5" w:themeColor="accent1" w:themeShade="BF"/>
                <w:sz w:val="22"/>
                <w:szCs w:val="22"/>
              </w:rPr>
              <w:t>Publicação</w:t>
            </w:r>
          </w:p>
        </w:tc>
      </w:tr>
      <w:tr w:rsidR="008C69C3" w:rsidRPr="0036099C" w14:paraId="5EC71045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9136" w14:textId="77777777" w:rsidR="008C69C3" w:rsidRPr="0036099C" w:rsidRDefault="008C69C3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CCD6" w14:textId="77777777" w:rsidR="008C69C3" w:rsidRPr="00AD38F5" w:rsidRDefault="008C69C3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Principal</w:t>
            </w:r>
          </w:p>
        </w:tc>
      </w:tr>
      <w:tr w:rsidR="008C69C3" w:rsidRPr="0036099C" w14:paraId="68602107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21CD" w14:textId="77777777" w:rsidR="008C69C3" w:rsidRPr="0036099C" w:rsidRDefault="008C69C3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7D2E" w14:textId="77777777" w:rsidR="008C69C3" w:rsidRPr="00AD38F5" w:rsidRDefault="008C69C3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Usuário</w:t>
            </w:r>
          </w:p>
        </w:tc>
      </w:tr>
      <w:tr w:rsidR="008C69C3" w:rsidRPr="0036099C" w14:paraId="153BE7B7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0925" w14:textId="77777777" w:rsidR="008C69C3" w:rsidRPr="0036099C" w:rsidRDefault="008C69C3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B719" w14:textId="77777777" w:rsidR="008C69C3" w:rsidRPr="00AD38F5" w:rsidRDefault="008C69C3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Não há</w:t>
            </w:r>
          </w:p>
        </w:tc>
      </w:tr>
      <w:tr w:rsidR="008C69C3" w:rsidRPr="0036099C" w14:paraId="6F342AA9" w14:textId="77777777" w:rsidTr="00B1143C">
        <w:trPr>
          <w:trHeight w:val="1073"/>
        </w:trPr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22B6" w14:textId="77777777" w:rsidR="008C69C3" w:rsidRPr="0036099C" w:rsidRDefault="008C69C3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61AE" w14:textId="77777777" w:rsidR="008C69C3" w:rsidRDefault="008C69C3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Poderá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 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ser criado e acessado após o usuário estar previamente cadastrado.</w:t>
            </w:r>
          </w:p>
          <w:p w14:paraId="118D2795" w14:textId="32C349E0" w:rsidR="008C69C3" w:rsidRPr="00AD38F5" w:rsidRDefault="008C69C3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</w:tr>
      <w:tr w:rsidR="008C69C3" w:rsidRPr="0036099C" w14:paraId="65E31B22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83B0" w14:textId="77777777" w:rsidR="008C69C3" w:rsidRPr="0036099C" w:rsidRDefault="008C69C3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DF2A" w14:textId="77777777" w:rsidR="008C69C3" w:rsidRPr="0036099C" w:rsidRDefault="008C69C3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8C69C3" w:rsidRPr="0036099C" w14:paraId="48F95902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CF20" w14:textId="77777777" w:rsidR="008C69C3" w:rsidRPr="0036099C" w:rsidRDefault="008C69C3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EE6A" w14:textId="503C08C8" w:rsidR="008C69C3" w:rsidRPr="00AD38F5" w:rsidRDefault="008C69C3" w:rsidP="008C69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Exibir tela de </w:t>
            </w:r>
            <w:r>
              <w:rPr>
                <w:color w:val="2E74B5" w:themeColor="accent1" w:themeShade="BF"/>
                <w:sz w:val="22"/>
                <w:szCs w:val="22"/>
              </w:rPr>
              <w:t>Publicação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 para usuário.</w:t>
            </w:r>
          </w:p>
        </w:tc>
      </w:tr>
      <w:tr w:rsidR="008C69C3" w:rsidRPr="0036099C" w14:paraId="31D3D1DC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8F59" w14:textId="22D34732" w:rsidR="008C69C3" w:rsidRPr="00032BF6" w:rsidRDefault="008C69C3" w:rsidP="008C69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Usuário preenche as informações para </w:t>
            </w:r>
            <w:r>
              <w:rPr>
                <w:color w:val="2E74B5" w:themeColor="accent1" w:themeShade="BF"/>
                <w:sz w:val="22"/>
                <w:szCs w:val="22"/>
              </w:rPr>
              <w:t>criar a publicação.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1935" w14:textId="77777777" w:rsidR="008C69C3" w:rsidRPr="00AD38F5" w:rsidRDefault="008C69C3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</w:tr>
      <w:tr w:rsidR="008C69C3" w:rsidRPr="0036099C" w14:paraId="3787D58B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2F7" w14:textId="77777777" w:rsidR="008C69C3" w:rsidRPr="0036099C" w:rsidRDefault="008C69C3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A07E" w14:textId="78448EB2" w:rsidR="008C69C3" w:rsidRPr="00AD38F5" w:rsidRDefault="008C69C3" w:rsidP="008C69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Validar 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as informações 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preenchid</w:t>
            </w:r>
            <w:r>
              <w:rPr>
                <w:color w:val="2E74B5" w:themeColor="accent1" w:themeShade="BF"/>
                <w:sz w:val="22"/>
                <w:szCs w:val="22"/>
              </w:rPr>
              <w:t>a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s pelo usuário</w:t>
            </w:r>
          </w:p>
        </w:tc>
      </w:tr>
      <w:tr w:rsidR="008C69C3" w:rsidRPr="0036099C" w14:paraId="62A8CD3E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122E" w14:textId="77777777" w:rsidR="008C69C3" w:rsidRPr="0036099C" w:rsidRDefault="008C69C3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6300" w14:textId="77777777" w:rsidR="008C69C3" w:rsidRPr="00AD38F5" w:rsidRDefault="008C69C3" w:rsidP="008C69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Atualizar os dados salvos.</w:t>
            </w:r>
          </w:p>
        </w:tc>
      </w:tr>
      <w:tr w:rsidR="008C69C3" w:rsidRPr="0036099C" w14:paraId="3D873E11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9FFD" w14:textId="32443350" w:rsidR="008C69C3" w:rsidRPr="00AD38F5" w:rsidRDefault="008C69C3" w:rsidP="008C69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Usuário poderá alterar ou modificar </w:t>
            </w:r>
            <w:r>
              <w:rPr>
                <w:color w:val="2E74B5" w:themeColor="accent1" w:themeShade="BF"/>
                <w:sz w:val="22"/>
                <w:szCs w:val="22"/>
              </w:rPr>
              <w:t>a publicação.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65EE" w14:textId="77777777" w:rsidR="008C69C3" w:rsidRPr="0036099C" w:rsidRDefault="008C69C3" w:rsidP="001273A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52222" w:rsidRPr="0036099C" w14:paraId="1FE25F1A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F8FB" w14:textId="11041EAE" w:rsidR="00B52222" w:rsidRPr="00AD38F5" w:rsidRDefault="00B52222" w:rsidP="008C69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Usuário poderá excluir</w:t>
            </w:r>
            <w:r>
              <w:rPr>
                <w:color w:val="2E74B5" w:themeColor="accent1" w:themeShade="BF"/>
                <w:sz w:val="22"/>
                <w:szCs w:val="22"/>
              </w:rPr>
              <w:t>/alterar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 </w:t>
            </w:r>
            <w:r>
              <w:rPr>
                <w:color w:val="2E74B5" w:themeColor="accent1" w:themeShade="BF"/>
                <w:sz w:val="22"/>
                <w:szCs w:val="22"/>
              </w:rPr>
              <w:t>a publicação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 </w:t>
            </w:r>
            <w:r>
              <w:rPr>
                <w:color w:val="2E74B5" w:themeColor="accent1" w:themeShade="BF"/>
                <w:sz w:val="22"/>
                <w:szCs w:val="22"/>
              </w:rPr>
              <w:t>feita.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70C1" w14:textId="77777777" w:rsidR="00B52222" w:rsidRPr="0036099C" w:rsidRDefault="00B52222" w:rsidP="001273A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52222" w:rsidRPr="0036099C" w14:paraId="28571334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30D1" w14:textId="77777777" w:rsidR="00B52222" w:rsidRPr="00AD38F5" w:rsidRDefault="00B52222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B5B0" w14:textId="77777777" w:rsidR="00B52222" w:rsidRPr="00AD38F5" w:rsidRDefault="00B52222" w:rsidP="008C69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Validar dados de entrada.</w:t>
            </w:r>
          </w:p>
        </w:tc>
      </w:tr>
      <w:tr w:rsidR="00B52222" w:rsidRPr="0036099C" w14:paraId="3B45257B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8BE1" w14:textId="77777777" w:rsidR="00B52222" w:rsidRPr="0036099C" w:rsidRDefault="00B52222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1659" w14:textId="77777777" w:rsidR="00B52222" w:rsidRPr="00AD38F5" w:rsidRDefault="00B52222" w:rsidP="008C69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Obter data/hora do sistema.</w:t>
            </w:r>
          </w:p>
        </w:tc>
      </w:tr>
      <w:tr w:rsidR="00B52222" w:rsidRPr="0036099C" w14:paraId="2A492AF1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AEA8" w14:textId="77777777" w:rsidR="00B52222" w:rsidRPr="0036099C" w:rsidRDefault="00B52222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4E1B" w14:textId="1B5C3061" w:rsidR="00B52222" w:rsidRPr="00042E91" w:rsidRDefault="00B52222" w:rsidP="008C69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</w:rPr>
            </w:pPr>
            <w:r w:rsidRPr="00042E91">
              <w:rPr>
                <w:color w:val="2E74B5" w:themeColor="accent1" w:themeShade="BF"/>
                <w:sz w:val="22"/>
                <w:szCs w:val="22"/>
              </w:rPr>
              <w:t xml:space="preserve">Exibir aviso de </w:t>
            </w:r>
            <w:r>
              <w:rPr>
                <w:color w:val="2E74B5" w:themeColor="accent1" w:themeShade="BF"/>
                <w:sz w:val="22"/>
                <w:szCs w:val="22"/>
              </w:rPr>
              <w:t>publicação</w:t>
            </w:r>
            <w:r w:rsidRPr="00042E91">
              <w:rPr>
                <w:color w:val="2E74B5" w:themeColor="accent1" w:themeShade="BF"/>
                <w:sz w:val="22"/>
                <w:szCs w:val="22"/>
              </w:rPr>
              <w:t xml:space="preserve"> </w:t>
            </w:r>
            <w:r>
              <w:rPr>
                <w:color w:val="2E74B5" w:themeColor="accent1" w:themeShade="BF"/>
                <w:sz w:val="22"/>
                <w:szCs w:val="22"/>
              </w:rPr>
              <w:t>realizado com sucesso.</w:t>
            </w:r>
          </w:p>
        </w:tc>
      </w:tr>
      <w:tr w:rsidR="00B52222" w:rsidRPr="0036099C" w14:paraId="728D389F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1DD1" w14:textId="77777777" w:rsidR="00B52222" w:rsidRPr="0036099C" w:rsidRDefault="00B52222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B297" w14:textId="541DCE4F" w:rsidR="00B52222" w:rsidRPr="00042E91" w:rsidRDefault="00B52222" w:rsidP="008C69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Exibir aviso de </w:t>
            </w:r>
            <w:r>
              <w:rPr>
                <w:color w:val="2E74B5" w:themeColor="accent1" w:themeShade="BF"/>
                <w:sz w:val="22"/>
                <w:szCs w:val="22"/>
              </w:rPr>
              <w:t>publicação</w:t>
            </w: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 </w:t>
            </w:r>
            <w:r>
              <w:rPr>
                <w:color w:val="2E74B5" w:themeColor="accent1" w:themeShade="BF"/>
                <w:sz w:val="22"/>
                <w:szCs w:val="22"/>
              </w:rPr>
              <w:t>alterado.</w:t>
            </w:r>
          </w:p>
        </w:tc>
      </w:tr>
      <w:tr w:rsidR="00B52222" w:rsidRPr="0036099C" w14:paraId="5B9B5903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2FF0" w14:textId="77777777" w:rsidR="00B52222" w:rsidRPr="0036099C" w:rsidRDefault="00B52222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CD8C" w14:textId="5ECF95C4" w:rsidR="00B52222" w:rsidRPr="00042E91" w:rsidRDefault="00B52222" w:rsidP="008C69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Exibir aviso de </w:t>
            </w:r>
            <w:r>
              <w:rPr>
                <w:color w:val="2E74B5" w:themeColor="accent1" w:themeShade="BF"/>
                <w:sz w:val="22"/>
                <w:szCs w:val="22"/>
              </w:rPr>
              <w:t>pubicação</w:t>
            </w: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 </w:t>
            </w:r>
            <w:r>
              <w:rPr>
                <w:color w:val="2E74B5" w:themeColor="accent1" w:themeShade="BF"/>
                <w:sz w:val="22"/>
                <w:szCs w:val="22"/>
              </w:rPr>
              <w:t>excluido</w:t>
            </w:r>
          </w:p>
        </w:tc>
      </w:tr>
      <w:tr w:rsidR="00B52222" w:rsidRPr="0036099C" w14:paraId="5575E6B7" w14:textId="77777777" w:rsidTr="00B5222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AA2B" w14:textId="77777777" w:rsidR="00B52222" w:rsidRPr="0036099C" w:rsidRDefault="00B52222" w:rsidP="001273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2AE8" w14:textId="601884DD" w:rsidR="00B52222" w:rsidRPr="00BA0E5B" w:rsidRDefault="00B52222" w:rsidP="008C69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Fechar tela de </w:t>
            </w:r>
            <w:r>
              <w:rPr>
                <w:color w:val="2E74B5" w:themeColor="accent1" w:themeShade="BF"/>
                <w:sz w:val="22"/>
                <w:szCs w:val="22"/>
              </w:rPr>
              <w:t>publicação.</w:t>
            </w:r>
          </w:p>
        </w:tc>
      </w:tr>
    </w:tbl>
    <w:p w14:paraId="2720CBA1" w14:textId="77777777" w:rsidR="008C69C3" w:rsidRDefault="008C69C3" w:rsidP="008C69C3"/>
    <w:p w14:paraId="3030AE77" w14:textId="77777777" w:rsidR="008C69C3" w:rsidRDefault="008C69C3" w:rsidP="008C69C3">
      <w:r>
        <w:br w:type="page"/>
      </w:r>
    </w:p>
    <w:p w14:paraId="3B339300" w14:textId="470B6F9A" w:rsidR="00B1143C" w:rsidRDefault="00B1143C" w:rsidP="00B1143C">
      <w:pPr>
        <w:pStyle w:val="Heading2"/>
      </w:pPr>
      <w:r>
        <w:lastRenderedPageBreak/>
        <w:t xml:space="preserve">Caso de Uso </w:t>
      </w:r>
      <w:r w:rsidR="0084763A">
        <w:t xml:space="preserve">Alterar senha </w:t>
      </w:r>
    </w:p>
    <w:p w14:paraId="25D50447" w14:textId="77777777" w:rsidR="0084763A" w:rsidRPr="00722D73" w:rsidRDefault="0084763A" w:rsidP="0084763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84763A" w:rsidRPr="0036099C" w14:paraId="65B42755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CDD0" w14:textId="77777777" w:rsidR="0084763A" w:rsidRPr="0036099C" w:rsidRDefault="0084763A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A357" w14:textId="086FCEE8" w:rsidR="0084763A" w:rsidRPr="00AD38F5" w:rsidRDefault="0084763A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>
              <w:rPr>
                <w:color w:val="2E74B5" w:themeColor="accent1" w:themeShade="BF"/>
                <w:sz w:val="22"/>
                <w:szCs w:val="22"/>
              </w:rPr>
              <w:t>Alterar senha</w:t>
            </w:r>
          </w:p>
        </w:tc>
      </w:tr>
      <w:tr w:rsidR="0084763A" w:rsidRPr="0036099C" w14:paraId="6296B2B3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C2D7" w14:textId="77777777" w:rsidR="0084763A" w:rsidRPr="0036099C" w:rsidRDefault="0084763A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9F94" w14:textId="77777777" w:rsidR="0084763A" w:rsidRPr="00AD38F5" w:rsidRDefault="0084763A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Principal</w:t>
            </w:r>
          </w:p>
        </w:tc>
      </w:tr>
      <w:tr w:rsidR="0084763A" w:rsidRPr="0036099C" w14:paraId="371157F2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773C" w14:textId="77777777" w:rsidR="0084763A" w:rsidRPr="0036099C" w:rsidRDefault="0084763A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1C73" w14:textId="77777777" w:rsidR="0084763A" w:rsidRPr="00AD38F5" w:rsidRDefault="0084763A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Usuário</w:t>
            </w:r>
          </w:p>
        </w:tc>
      </w:tr>
      <w:tr w:rsidR="0084763A" w:rsidRPr="0036099C" w14:paraId="38D6501C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B588" w14:textId="77777777" w:rsidR="0084763A" w:rsidRPr="0036099C" w:rsidRDefault="0084763A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FB59" w14:textId="77777777" w:rsidR="0084763A" w:rsidRPr="00AD38F5" w:rsidRDefault="0084763A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Não há</w:t>
            </w:r>
          </w:p>
        </w:tc>
      </w:tr>
      <w:tr w:rsidR="0084763A" w:rsidRPr="0036099C" w14:paraId="2ED99C75" w14:textId="77777777" w:rsidTr="001273AF">
        <w:trPr>
          <w:trHeight w:val="1073"/>
        </w:trPr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26A7" w14:textId="77777777" w:rsidR="0084763A" w:rsidRPr="0036099C" w:rsidRDefault="0084763A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9E67" w14:textId="286E3597" w:rsidR="0084763A" w:rsidRDefault="0084763A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Poderá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 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ser </w:t>
            </w:r>
            <w:r>
              <w:rPr>
                <w:color w:val="2E74B5" w:themeColor="accent1" w:themeShade="BF"/>
                <w:sz w:val="22"/>
                <w:szCs w:val="22"/>
              </w:rPr>
              <w:t>alterado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 e acessado após o usuário estar previamente cadastrado.</w:t>
            </w:r>
          </w:p>
          <w:p w14:paraId="57107EB4" w14:textId="77777777" w:rsidR="0084763A" w:rsidRPr="00AD38F5" w:rsidRDefault="0084763A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</w:tr>
      <w:tr w:rsidR="0084763A" w:rsidRPr="0036099C" w14:paraId="1C06C6FC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EF8C" w14:textId="77777777" w:rsidR="0084763A" w:rsidRPr="0036099C" w:rsidRDefault="0084763A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ACCB" w14:textId="77777777" w:rsidR="0084763A" w:rsidRPr="0036099C" w:rsidRDefault="0084763A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84763A" w:rsidRPr="0036099C" w14:paraId="4C7E2623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221" w14:textId="77777777" w:rsidR="0084763A" w:rsidRPr="0036099C" w:rsidRDefault="0084763A" w:rsidP="001273AF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46BA" w14:textId="671C2CC5" w:rsidR="0084763A" w:rsidRPr="0084763A" w:rsidRDefault="0084763A" w:rsidP="0084763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/>
                <w:sz w:val="22"/>
                <w:szCs w:val="22"/>
              </w:rPr>
            </w:pPr>
            <w:r w:rsidRPr="0084763A">
              <w:rPr>
                <w:color w:val="2E74B5" w:themeColor="accent1" w:themeShade="BF"/>
                <w:sz w:val="22"/>
                <w:szCs w:val="22"/>
              </w:rPr>
              <w:t>Exibir tela de Alterar senha.</w:t>
            </w:r>
          </w:p>
        </w:tc>
      </w:tr>
      <w:tr w:rsidR="0084763A" w:rsidRPr="0036099C" w14:paraId="56B936CC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E2E5" w14:textId="40C23635" w:rsidR="0084763A" w:rsidRPr="000239F1" w:rsidRDefault="0084763A" w:rsidP="0084763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  <w:sz w:val="22"/>
                <w:szCs w:val="22"/>
              </w:rPr>
            </w:pPr>
            <w:r w:rsidRPr="000239F1">
              <w:rPr>
                <w:bCs/>
                <w:color w:val="2E74B5" w:themeColor="accent1" w:themeShade="BF"/>
                <w:sz w:val="22"/>
                <w:szCs w:val="22"/>
              </w:rPr>
              <w:t>Usuário poderá alterar sua senha.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56DD" w14:textId="77777777" w:rsidR="0084763A" w:rsidRPr="0036099C" w:rsidRDefault="0084763A" w:rsidP="001273AF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84763A" w:rsidRPr="0036099C" w14:paraId="76AB1BCD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B535" w14:textId="2665DC51" w:rsidR="0084763A" w:rsidRPr="000239F1" w:rsidRDefault="0084763A" w:rsidP="0084763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  <w:color w:val="2E74B5" w:themeColor="accent1" w:themeShade="BF"/>
                <w:sz w:val="22"/>
                <w:szCs w:val="22"/>
              </w:rPr>
            </w:pPr>
            <w:r w:rsidRPr="000239F1">
              <w:rPr>
                <w:bCs/>
                <w:color w:val="2E74B5" w:themeColor="accent1" w:themeShade="BF"/>
                <w:sz w:val="22"/>
                <w:szCs w:val="22"/>
              </w:rPr>
              <w:t>Usuário deve informar senha atual e senha nova(2x) para efetuar a mudança.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6D25" w14:textId="77777777" w:rsidR="0084763A" w:rsidRPr="0084763A" w:rsidRDefault="0084763A" w:rsidP="0084763A">
            <w:pPr>
              <w:pStyle w:val="ListParagraph"/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84763A" w:rsidRPr="0036099C" w14:paraId="2625CD73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C0E6" w14:textId="77777777" w:rsidR="0084763A" w:rsidRPr="000239F1" w:rsidRDefault="0084763A" w:rsidP="000239F1">
            <w:pPr>
              <w:pStyle w:val="ListParagraph"/>
              <w:spacing w:line="276" w:lineRule="auto"/>
              <w:rPr>
                <w:bCs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1CEF" w14:textId="3B592A58" w:rsidR="0084763A" w:rsidRPr="0084763A" w:rsidRDefault="000239F1" w:rsidP="000239F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Validar 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as informações 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preenchid</w:t>
            </w:r>
            <w:r>
              <w:rPr>
                <w:color w:val="2E74B5" w:themeColor="accent1" w:themeShade="BF"/>
                <w:sz w:val="22"/>
                <w:szCs w:val="22"/>
              </w:rPr>
              <w:t>a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s pelo usuário</w:t>
            </w:r>
          </w:p>
        </w:tc>
      </w:tr>
      <w:tr w:rsidR="000239F1" w:rsidRPr="0036099C" w14:paraId="374ADCEA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A1EF" w14:textId="77777777" w:rsidR="000239F1" w:rsidRPr="0084763A" w:rsidRDefault="000239F1" w:rsidP="000239F1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FED5" w14:textId="74569662" w:rsidR="000239F1" w:rsidRPr="00AD38F5" w:rsidRDefault="000239F1" w:rsidP="000239F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Atualizar os dados salvos.</w:t>
            </w:r>
          </w:p>
        </w:tc>
      </w:tr>
      <w:tr w:rsidR="000239F1" w:rsidRPr="0036099C" w14:paraId="6735A3C9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A121" w14:textId="77777777" w:rsidR="000239F1" w:rsidRPr="0084763A" w:rsidRDefault="000239F1" w:rsidP="000239F1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5869" w14:textId="47990C87" w:rsidR="000239F1" w:rsidRPr="00AD38F5" w:rsidRDefault="000239F1" w:rsidP="000239F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Validar dados de entrada.</w:t>
            </w:r>
          </w:p>
        </w:tc>
      </w:tr>
      <w:tr w:rsidR="000239F1" w:rsidRPr="0036099C" w14:paraId="18BAE714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CD" w14:textId="77777777" w:rsidR="000239F1" w:rsidRPr="0084763A" w:rsidRDefault="000239F1" w:rsidP="000239F1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27B4" w14:textId="78D7E388" w:rsidR="000239F1" w:rsidRPr="00AD38F5" w:rsidRDefault="000239F1" w:rsidP="000239F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Obter data/hora do sistema.</w:t>
            </w:r>
          </w:p>
        </w:tc>
      </w:tr>
      <w:tr w:rsidR="000239F1" w:rsidRPr="0036099C" w14:paraId="461C8E31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37A7" w14:textId="77777777" w:rsidR="000239F1" w:rsidRPr="0084763A" w:rsidRDefault="000239F1" w:rsidP="000239F1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E372" w14:textId="55980E71" w:rsidR="000239F1" w:rsidRPr="00AD38F5" w:rsidRDefault="000239F1" w:rsidP="000239F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042E91">
              <w:rPr>
                <w:color w:val="2E74B5" w:themeColor="accent1" w:themeShade="BF"/>
                <w:sz w:val="22"/>
                <w:szCs w:val="22"/>
              </w:rPr>
              <w:t xml:space="preserve">Exibir aviso de </w:t>
            </w:r>
            <w:r>
              <w:rPr>
                <w:color w:val="2E74B5" w:themeColor="accent1" w:themeShade="BF"/>
                <w:sz w:val="22"/>
                <w:szCs w:val="22"/>
              </w:rPr>
              <w:t>senha alterada com sucesso.</w:t>
            </w:r>
          </w:p>
        </w:tc>
      </w:tr>
      <w:tr w:rsidR="000239F1" w:rsidRPr="0036099C" w14:paraId="40638E6B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9C83" w14:textId="77777777" w:rsidR="000239F1" w:rsidRPr="0084763A" w:rsidRDefault="000239F1" w:rsidP="000239F1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2D59" w14:textId="1395078E" w:rsidR="000239F1" w:rsidRPr="00AD38F5" w:rsidRDefault="000239F1" w:rsidP="000239F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Fechar tela de </w:t>
            </w:r>
            <w:r>
              <w:rPr>
                <w:color w:val="2E74B5" w:themeColor="accent1" w:themeShade="BF"/>
                <w:sz w:val="22"/>
                <w:szCs w:val="22"/>
              </w:rPr>
              <w:t>Alterar senha.</w:t>
            </w:r>
          </w:p>
        </w:tc>
      </w:tr>
    </w:tbl>
    <w:p w14:paraId="133AAE9E" w14:textId="21783D8C" w:rsidR="0084763A" w:rsidRDefault="0084763A" w:rsidP="0084763A"/>
    <w:p w14:paraId="1CDDE041" w14:textId="0F045D48" w:rsidR="000239F1" w:rsidRDefault="000239F1" w:rsidP="0084763A"/>
    <w:p w14:paraId="357B4D87" w14:textId="5659FAA0" w:rsidR="000239F1" w:rsidRDefault="000239F1" w:rsidP="0084763A"/>
    <w:p w14:paraId="54F0AA02" w14:textId="2FB6FF6C" w:rsidR="000239F1" w:rsidRDefault="000239F1" w:rsidP="0084763A"/>
    <w:p w14:paraId="1A718CE8" w14:textId="11375C60" w:rsidR="000239F1" w:rsidRDefault="000239F1" w:rsidP="0084763A"/>
    <w:p w14:paraId="13DF9C47" w14:textId="047B1BA0" w:rsidR="000239F1" w:rsidRDefault="000239F1" w:rsidP="0084763A"/>
    <w:p w14:paraId="01DF75B6" w14:textId="74B37D83" w:rsidR="000239F1" w:rsidRDefault="000239F1" w:rsidP="0084763A"/>
    <w:p w14:paraId="24E305DA" w14:textId="34643EF5" w:rsidR="000239F1" w:rsidRDefault="000239F1" w:rsidP="0084763A"/>
    <w:p w14:paraId="04D010C7" w14:textId="3D20589E" w:rsidR="000239F1" w:rsidRDefault="000239F1" w:rsidP="0084763A"/>
    <w:p w14:paraId="1CF47354" w14:textId="68F90D65" w:rsidR="000239F1" w:rsidRDefault="000239F1" w:rsidP="0084763A"/>
    <w:p w14:paraId="3583B827" w14:textId="77777777" w:rsidR="000239F1" w:rsidRDefault="000239F1" w:rsidP="0084763A"/>
    <w:p w14:paraId="4318E869" w14:textId="00C36CEF" w:rsidR="000239F1" w:rsidRDefault="000239F1" w:rsidP="000239F1">
      <w:pPr>
        <w:pStyle w:val="Heading2"/>
      </w:pPr>
      <w:r>
        <w:lastRenderedPageBreak/>
        <w:t xml:space="preserve">Caso de Uso Recuperar senha </w:t>
      </w:r>
    </w:p>
    <w:p w14:paraId="61E25662" w14:textId="2C3A7F0A" w:rsidR="000239F1" w:rsidRDefault="000239F1" w:rsidP="0084763A"/>
    <w:p w14:paraId="36D25274" w14:textId="77777777" w:rsidR="000239F1" w:rsidRPr="00722D73" w:rsidRDefault="000239F1" w:rsidP="000239F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0239F1" w:rsidRPr="0036099C" w14:paraId="4D2BFC78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0DD9" w14:textId="77777777" w:rsidR="000239F1" w:rsidRPr="0036099C" w:rsidRDefault="000239F1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1246" w14:textId="636ACD24" w:rsidR="000239F1" w:rsidRPr="00AD38F5" w:rsidRDefault="000239F1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>
              <w:rPr>
                <w:color w:val="2E74B5" w:themeColor="accent1" w:themeShade="BF"/>
                <w:sz w:val="22"/>
                <w:szCs w:val="22"/>
              </w:rPr>
              <w:t>Recuperar senha</w:t>
            </w:r>
          </w:p>
        </w:tc>
      </w:tr>
      <w:tr w:rsidR="000239F1" w:rsidRPr="0036099C" w14:paraId="11A81756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56F2" w14:textId="77777777" w:rsidR="000239F1" w:rsidRPr="0036099C" w:rsidRDefault="000239F1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431B" w14:textId="77777777" w:rsidR="000239F1" w:rsidRPr="00AD38F5" w:rsidRDefault="000239F1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Principal</w:t>
            </w:r>
          </w:p>
        </w:tc>
      </w:tr>
      <w:tr w:rsidR="000239F1" w:rsidRPr="0036099C" w14:paraId="783615F0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E61" w14:textId="77777777" w:rsidR="000239F1" w:rsidRPr="0036099C" w:rsidRDefault="000239F1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BBA8" w14:textId="77777777" w:rsidR="000239F1" w:rsidRPr="00AD38F5" w:rsidRDefault="000239F1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Usuário</w:t>
            </w:r>
          </w:p>
        </w:tc>
      </w:tr>
      <w:tr w:rsidR="000239F1" w:rsidRPr="0036099C" w14:paraId="75BA177A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8655" w14:textId="77777777" w:rsidR="000239F1" w:rsidRPr="0036099C" w:rsidRDefault="000239F1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4551" w14:textId="77777777" w:rsidR="000239F1" w:rsidRPr="00AD38F5" w:rsidRDefault="000239F1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Não há</w:t>
            </w:r>
          </w:p>
        </w:tc>
      </w:tr>
      <w:tr w:rsidR="000239F1" w:rsidRPr="0036099C" w14:paraId="0108145E" w14:textId="77777777" w:rsidTr="00016BF6">
        <w:trPr>
          <w:trHeight w:val="648"/>
        </w:trPr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A877" w14:textId="77777777" w:rsidR="000239F1" w:rsidRPr="0036099C" w:rsidRDefault="000239F1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D4E5" w14:textId="4B0F0CF4" w:rsidR="000239F1" w:rsidRDefault="000239F1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Poderá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 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ser </w:t>
            </w:r>
            <w:r>
              <w:rPr>
                <w:color w:val="2E74B5" w:themeColor="accent1" w:themeShade="BF"/>
                <w:sz w:val="22"/>
                <w:szCs w:val="22"/>
              </w:rPr>
              <w:t>alterado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 e acessado após o usuário estar cadastrado.</w:t>
            </w:r>
          </w:p>
          <w:p w14:paraId="05AE0BD1" w14:textId="77777777" w:rsidR="000239F1" w:rsidRPr="00AD38F5" w:rsidRDefault="000239F1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</w:tr>
      <w:tr w:rsidR="000239F1" w:rsidRPr="0036099C" w14:paraId="5229904D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F98B" w14:textId="77777777" w:rsidR="000239F1" w:rsidRPr="0036099C" w:rsidRDefault="000239F1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2776" w14:textId="77777777" w:rsidR="000239F1" w:rsidRPr="0036099C" w:rsidRDefault="000239F1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0239F1" w:rsidRPr="0036099C" w14:paraId="4936AE65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C589" w14:textId="77777777" w:rsidR="000239F1" w:rsidRPr="0036099C" w:rsidRDefault="000239F1" w:rsidP="001273AF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D59D" w14:textId="6BA45593" w:rsidR="000239F1" w:rsidRPr="0084763A" w:rsidRDefault="000239F1" w:rsidP="000239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sz w:val="22"/>
                <w:szCs w:val="22"/>
              </w:rPr>
            </w:pPr>
            <w:r w:rsidRPr="0084763A">
              <w:rPr>
                <w:color w:val="2E74B5" w:themeColor="accent1" w:themeShade="BF"/>
                <w:sz w:val="22"/>
                <w:szCs w:val="22"/>
              </w:rPr>
              <w:t xml:space="preserve">Exibir tela de </w:t>
            </w:r>
            <w:r w:rsidR="00016BF6">
              <w:rPr>
                <w:color w:val="2E74B5" w:themeColor="accent1" w:themeShade="BF"/>
                <w:sz w:val="22"/>
                <w:szCs w:val="22"/>
              </w:rPr>
              <w:t>Recuperar senha.</w:t>
            </w:r>
          </w:p>
        </w:tc>
      </w:tr>
      <w:tr w:rsidR="000239F1" w:rsidRPr="0036099C" w14:paraId="7DD49041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21AC" w14:textId="17AD50EA" w:rsidR="000239F1" w:rsidRPr="000239F1" w:rsidRDefault="000239F1" w:rsidP="000239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Cs/>
                <w:sz w:val="22"/>
                <w:szCs w:val="22"/>
              </w:rPr>
            </w:pPr>
            <w:r w:rsidRPr="000239F1">
              <w:rPr>
                <w:bCs/>
                <w:color w:val="2E74B5" w:themeColor="accent1" w:themeShade="BF"/>
                <w:sz w:val="22"/>
                <w:szCs w:val="22"/>
              </w:rPr>
              <w:t xml:space="preserve">Usuário poderá </w:t>
            </w:r>
            <w:r w:rsidR="00016BF6">
              <w:rPr>
                <w:bCs/>
                <w:color w:val="2E74B5" w:themeColor="accent1" w:themeShade="BF"/>
                <w:sz w:val="22"/>
                <w:szCs w:val="22"/>
              </w:rPr>
              <w:t>redefinir sua senha.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9A2D" w14:textId="77777777" w:rsidR="000239F1" w:rsidRPr="0036099C" w:rsidRDefault="000239F1" w:rsidP="001273AF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0239F1" w:rsidRPr="0036099C" w14:paraId="0801AED6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FAA2" w14:textId="6B729CDC" w:rsidR="000239F1" w:rsidRPr="000239F1" w:rsidRDefault="000239F1" w:rsidP="000239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Cs/>
                <w:color w:val="2E74B5" w:themeColor="accent1" w:themeShade="BF"/>
                <w:sz w:val="22"/>
                <w:szCs w:val="22"/>
              </w:rPr>
            </w:pPr>
            <w:r w:rsidRPr="000239F1">
              <w:rPr>
                <w:bCs/>
                <w:color w:val="2E74B5" w:themeColor="accent1" w:themeShade="BF"/>
                <w:sz w:val="22"/>
                <w:szCs w:val="22"/>
              </w:rPr>
              <w:t xml:space="preserve">Usuário deve informar </w:t>
            </w:r>
            <w:r w:rsidR="00016BF6">
              <w:rPr>
                <w:bCs/>
                <w:color w:val="2E74B5" w:themeColor="accent1" w:themeShade="BF"/>
                <w:sz w:val="22"/>
                <w:szCs w:val="22"/>
              </w:rPr>
              <w:t>email cadastrado.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FDC7" w14:textId="77777777" w:rsidR="000239F1" w:rsidRPr="0084763A" w:rsidRDefault="000239F1" w:rsidP="001273AF">
            <w:pPr>
              <w:pStyle w:val="ListParagraph"/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0239F1" w:rsidRPr="0036099C" w14:paraId="0589FE99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ED1" w14:textId="77777777" w:rsidR="000239F1" w:rsidRPr="000239F1" w:rsidRDefault="000239F1" w:rsidP="001273AF">
            <w:pPr>
              <w:pStyle w:val="ListParagraph"/>
              <w:spacing w:line="276" w:lineRule="auto"/>
              <w:rPr>
                <w:bCs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5ECE" w14:textId="77777777" w:rsidR="000239F1" w:rsidRPr="0084763A" w:rsidRDefault="000239F1" w:rsidP="000239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Validar 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as informações 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preenchid</w:t>
            </w:r>
            <w:r>
              <w:rPr>
                <w:color w:val="2E74B5" w:themeColor="accent1" w:themeShade="BF"/>
                <w:sz w:val="22"/>
                <w:szCs w:val="22"/>
              </w:rPr>
              <w:t>a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s pelo usuário</w:t>
            </w:r>
          </w:p>
        </w:tc>
      </w:tr>
      <w:tr w:rsidR="00016BF6" w:rsidRPr="0036099C" w14:paraId="3BD84AA5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8A5B" w14:textId="77777777" w:rsidR="00016BF6" w:rsidRPr="000239F1" w:rsidRDefault="00016BF6" w:rsidP="001273AF">
            <w:pPr>
              <w:pStyle w:val="ListParagraph"/>
              <w:spacing w:line="276" w:lineRule="auto"/>
              <w:rPr>
                <w:bCs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8F04" w14:textId="3BDB15CD" w:rsidR="00016BF6" w:rsidRPr="00AD38F5" w:rsidRDefault="00016BF6" w:rsidP="000239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>
              <w:rPr>
                <w:color w:val="2E74B5" w:themeColor="accent1" w:themeShade="BF"/>
                <w:sz w:val="22"/>
                <w:szCs w:val="22"/>
              </w:rPr>
              <w:t>Enviar uma senha temporária para o usuário.</w:t>
            </w:r>
          </w:p>
        </w:tc>
      </w:tr>
      <w:tr w:rsidR="00016BF6" w:rsidRPr="0036099C" w14:paraId="51E17ACA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8EA8" w14:textId="704420A7" w:rsidR="00016BF6" w:rsidRPr="000239F1" w:rsidRDefault="00016BF6" w:rsidP="00016BF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bCs/>
                <w:color w:val="2E74B5" w:themeColor="accent1" w:themeShade="BF"/>
                <w:sz w:val="22"/>
                <w:szCs w:val="22"/>
              </w:rPr>
              <w:t xml:space="preserve">Usuário deve acessar com esta senha temporária e </w:t>
            </w:r>
            <w:r w:rsidR="00B57170">
              <w:rPr>
                <w:bCs/>
                <w:color w:val="2E74B5" w:themeColor="accent1" w:themeShade="BF"/>
                <w:sz w:val="22"/>
                <w:szCs w:val="22"/>
              </w:rPr>
              <w:t>modificá-la.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9262" w14:textId="77777777" w:rsidR="00016BF6" w:rsidRDefault="00016BF6" w:rsidP="00016BF6">
            <w:pPr>
              <w:pStyle w:val="ListParagraph"/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</w:tr>
      <w:tr w:rsidR="00B57170" w:rsidRPr="0036099C" w14:paraId="414527EF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3D2A" w14:textId="77777777" w:rsidR="00B57170" w:rsidRDefault="00B57170" w:rsidP="00B57170">
            <w:pPr>
              <w:pStyle w:val="ListParagraph"/>
              <w:spacing w:line="276" w:lineRule="auto"/>
              <w:rPr>
                <w:bCs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2856" w14:textId="1C07F9B7" w:rsidR="00B57170" w:rsidRDefault="00B57170" w:rsidP="00B5717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Validar 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as informações 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preenchid</w:t>
            </w:r>
            <w:r>
              <w:rPr>
                <w:color w:val="2E74B5" w:themeColor="accent1" w:themeShade="BF"/>
                <w:sz w:val="22"/>
                <w:szCs w:val="22"/>
              </w:rPr>
              <w:t>a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s</w:t>
            </w:r>
            <w:r>
              <w:rPr>
                <w:color w:val="2E74B5" w:themeColor="accent1" w:themeShade="BF"/>
                <w:sz w:val="22"/>
                <w:szCs w:val="22"/>
              </w:rPr>
              <w:t>/alteradas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 pelo usuário</w:t>
            </w:r>
            <w:r>
              <w:rPr>
                <w:color w:val="2E74B5" w:themeColor="accent1" w:themeShade="BF"/>
                <w:sz w:val="22"/>
                <w:szCs w:val="22"/>
              </w:rPr>
              <w:t>.</w:t>
            </w:r>
          </w:p>
        </w:tc>
      </w:tr>
      <w:tr w:rsidR="000239F1" w:rsidRPr="0036099C" w14:paraId="37B09D40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ED81" w14:textId="77777777" w:rsidR="000239F1" w:rsidRPr="0084763A" w:rsidRDefault="000239F1" w:rsidP="001273AF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30FF" w14:textId="77777777" w:rsidR="000239F1" w:rsidRPr="00AD38F5" w:rsidRDefault="000239F1" w:rsidP="000239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Atualizar os dados salvos.</w:t>
            </w:r>
          </w:p>
        </w:tc>
      </w:tr>
      <w:tr w:rsidR="000239F1" w:rsidRPr="0036099C" w14:paraId="4E4BC5BC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6869" w14:textId="77777777" w:rsidR="000239F1" w:rsidRPr="0084763A" w:rsidRDefault="000239F1" w:rsidP="001273AF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348D" w14:textId="77777777" w:rsidR="000239F1" w:rsidRPr="00AD38F5" w:rsidRDefault="000239F1" w:rsidP="000239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Validar dados de entrada.</w:t>
            </w:r>
          </w:p>
        </w:tc>
      </w:tr>
      <w:tr w:rsidR="000239F1" w:rsidRPr="0036099C" w14:paraId="635B3260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632" w14:textId="77777777" w:rsidR="000239F1" w:rsidRPr="0084763A" w:rsidRDefault="000239F1" w:rsidP="001273AF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B164" w14:textId="77777777" w:rsidR="000239F1" w:rsidRPr="00AD38F5" w:rsidRDefault="000239F1" w:rsidP="000239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Obter data/hora do sistema.</w:t>
            </w:r>
          </w:p>
        </w:tc>
      </w:tr>
      <w:tr w:rsidR="000239F1" w:rsidRPr="0036099C" w14:paraId="74EFF061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8031" w14:textId="77777777" w:rsidR="000239F1" w:rsidRPr="0084763A" w:rsidRDefault="000239F1" w:rsidP="001273AF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A02F" w14:textId="77777777" w:rsidR="000239F1" w:rsidRPr="00AD38F5" w:rsidRDefault="000239F1" w:rsidP="000239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042E91">
              <w:rPr>
                <w:color w:val="2E74B5" w:themeColor="accent1" w:themeShade="BF"/>
                <w:sz w:val="22"/>
                <w:szCs w:val="22"/>
              </w:rPr>
              <w:t xml:space="preserve">Exibir aviso de </w:t>
            </w:r>
            <w:r>
              <w:rPr>
                <w:color w:val="2E74B5" w:themeColor="accent1" w:themeShade="BF"/>
                <w:sz w:val="22"/>
                <w:szCs w:val="22"/>
              </w:rPr>
              <w:t>senha alterada com sucesso.</w:t>
            </w:r>
          </w:p>
        </w:tc>
      </w:tr>
      <w:tr w:rsidR="000239F1" w:rsidRPr="0036099C" w14:paraId="1FE44C9D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BA1E" w14:textId="77777777" w:rsidR="000239F1" w:rsidRPr="0084763A" w:rsidRDefault="000239F1" w:rsidP="001273AF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D490" w14:textId="002E1B4C" w:rsidR="000239F1" w:rsidRPr="00AD38F5" w:rsidRDefault="000239F1" w:rsidP="000239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BA0E5B">
              <w:rPr>
                <w:color w:val="2E74B5" w:themeColor="accent1" w:themeShade="BF"/>
                <w:sz w:val="22"/>
                <w:szCs w:val="22"/>
              </w:rPr>
              <w:t xml:space="preserve">Fechar tela de </w:t>
            </w:r>
            <w:r w:rsidR="00EA3607">
              <w:rPr>
                <w:color w:val="2E74B5" w:themeColor="accent1" w:themeShade="BF"/>
                <w:sz w:val="22"/>
                <w:szCs w:val="22"/>
              </w:rPr>
              <w:t>Recuperar senha.</w:t>
            </w:r>
          </w:p>
        </w:tc>
      </w:tr>
    </w:tbl>
    <w:p w14:paraId="5B285F06" w14:textId="77777777" w:rsidR="000239F1" w:rsidRDefault="000239F1" w:rsidP="0084763A"/>
    <w:p w14:paraId="1F07D4B1" w14:textId="0669CE5F" w:rsidR="0084763A" w:rsidRDefault="0084763A" w:rsidP="0084763A"/>
    <w:p w14:paraId="241EB402" w14:textId="48EC6B9F" w:rsidR="00CA2490" w:rsidRDefault="00CA2490" w:rsidP="0084763A"/>
    <w:p w14:paraId="30E983C3" w14:textId="097090E2" w:rsidR="00CA2490" w:rsidRDefault="00CA2490" w:rsidP="0084763A"/>
    <w:p w14:paraId="3E72D4B1" w14:textId="565652AE" w:rsidR="00CA2490" w:rsidRDefault="00CA2490" w:rsidP="0084763A"/>
    <w:p w14:paraId="48AEC8E2" w14:textId="77777777" w:rsidR="00CA2490" w:rsidRPr="0084763A" w:rsidRDefault="00CA2490" w:rsidP="0084763A"/>
    <w:p w14:paraId="5D84736D" w14:textId="3B92228E" w:rsidR="00CA2490" w:rsidRDefault="00CA2490" w:rsidP="00CA2490">
      <w:pPr>
        <w:pStyle w:val="Heading2"/>
      </w:pPr>
      <w:r>
        <w:lastRenderedPageBreak/>
        <w:t xml:space="preserve">Caso de Uso Acessar </w:t>
      </w:r>
    </w:p>
    <w:p w14:paraId="03322A93" w14:textId="3697FD2E" w:rsidR="00CA2490" w:rsidRDefault="00CA2490" w:rsidP="00CA2490"/>
    <w:p w14:paraId="32D4F51A" w14:textId="77777777" w:rsidR="00CA2490" w:rsidRPr="00722D73" w:rsidRDefault="00CA2490" w:rsidP="00CA249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CA2490" w:rsidRPr="0036099C" w14:paraId="1DD1872F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AD1B" w14:textId="77777777" w:rsidR="00CA2490" w:rsidRPr="0036099C" w:rsidRDefault="00CA2490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A34C" w14:textId="51AC5A59" w:rsidR="00CA2490" w:rsidRPr="00AD38F5" w:rsidRDefault="00CA2490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>
              <w:rPr>
                <w:color w:val="2E74B5" w:themeColor="accent1" w:themeShade="BF"/>
                <w:sz w:val="22"/>
                <w:szCs w:val="22"/>
              </w:rPr>
              <w:t>Acessar</w:t>
            </w:r>
          </w:p>
        </w:tc>
      </w:tr>
      <w:tr w:rsidR="00CA2490" w:rsidRPr="0036099C" w14:paraId="258DAC8A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D11F" w14:textId="77777777" w:rsidR="00CA2490" w:rsidRPr="0036099C" w:rsidRDefault="00CA2490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4AD5" w14:textId="77777777" w:rsidR="00CA2490" w:rsidRPr="00AD38F5" w:rsidRDefault="00CA2490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Principal</w:t>
            </w:r>
          </w:p>
        </w:tc>
      </w:tr>
      <w:tr w:rsidR="00CA2490" w:rsidRPr="0036099C" w14:paraId="19E77E18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F7D5" w14:textId="77777777" w:rsidR="00CA2490" w:rsidRPr="0036099C" w:rsidRDefault="00CA2490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8E14" w14:textId="77777777" w:rsidR="00CA2490" w:rsidRPr="00AD38F5" w:rsidRDefault="00CA2490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Usuário</w:t>
            </w:r>
          </w:p>
        </w:tc>
      </w:tr>
      <w:tr w:rsidR="00CA2490" w:rsidRPr="0036099C" w14:paraId="115F27AF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169D" w14:textId="77777777" w:rsidR="00CA2490" w:rsidRPr="0036099C" w:rsidRDefault="00CA2490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7235" w14:textId="77777777" w:rsidR="00CA2490" w:rsidRPr="00AD38F5" w:rsidRDefault="00CA2490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Não há</w:t>
            </w:r>
          </w:p>
        </w:tc>
      </w:tr>
      <w:tr w:rsidR="00CA2490" w:rsidRPr="0036099C" w14:paraId="69F4B83D" w14:textId="77777777" w:rsidTr="001273AF">
        <w:trPr>
          <w:trHeight w:val="648"/>
        </w:trPr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2228B" w14:textId="77777777" w:rsidR="00CA2490" w:rsidRPr="0036099C" w:rsidRDefault="00CA2490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EA4A" w14:textId="422A84FB" w:rsidR="00CA2490" w:rsidRDefault="00CA2490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Poderá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 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ser </w:t>
            </w:r>
            <w:r>
              <w:rPr>
                <w:color w:val="2E74B5" w:themeColor="accent1" w:themeShade="BF"/>
                <w:sz w:val="22"/>
                <w:szCs w:val="22"/>
              </w:rPr>
              <w:t>alterado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 e acessado após o usuário estar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 previamente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 cadastrado.</w:t>
            </w:r>
          </w:p>
          <w:p w14:paraId="22EFF0C7" w14:textId="77777777" w:rsidR="00CA2490" w:rsidRPr="00AD38F5" w:rsidRDefault="00CA2490" w:rsidP="001273AF">
            <w:p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</w:p>
        </w:tc>
      </w:tr>
      <w:tr w:rsidR="00CA2490" w:rsidRPr="0036099C" w14:paraId="102C074B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F3F8" w14:textId="77777777" w:rsidR="00CA2490" w:rsidRPr="0036099C" w:rsidRDefault="00CA2490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5BF1" w14:textId="77777777" w:rsidR="00CA2490" w:rsidRPr="0036099C" w:rsidRDefault="00CA2490" w:rsidP="001273AF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CA2490" w:rsidRPr="0036099C" w14:paraId="28073DFD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7A74" w14:textId="77777777" w:rsidR="00CA2490" w:rsidRPr="0036099C" w:rsidRDefault="00CA2490" w:rsidP="001273AF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5C13" w14:textId="47B9ACC5" w:rsidR="00CA2490" w:rsidRPr="0084763A" w:rsidRDefault="00CA2490" w:rsidP="00CA249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sz w:val="22"/>
                <w:szCs w:val="22"/>
              </w:rPr>
            </w:pPr>
            <w:r w:rsidRPr="0084763A">
              <w:rPr>
                <w:color w:val="2E74B5" w:themeColor="accent1" w:themeShade="BF"/>
                <w:sz w:val="22"/>
                <w:szCs w:val="22"/>
              </w:rPr>
              <w:t xml:space="preserve">Exibir tela de </w:t>
            </w:r>
            <w:r>
              <w:rPr>
                <w:color w:val="2E74B5" w:themeColor="accent1" w:themeShade="BF"/>
                <w:sz w:val="22"/>
                <w:szCs w:val="22"/>
              </w:rPr>
              <w:t>Acesso</w:t>
            </w:r>
          </w:p>
        </w:tc>
      </w:tr>
      <w:tr w:rsidR="00CA2490" w:rsidRPr="0036099C" w14:paraId="4C3DE9DD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DAC4" w14:textId="3247ECBB" w:rsidR="00CA2490" w:rsidRPr="000239F1" w:rsidRDefault="00CA2490" w:rsidP="00CA249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sz w:val="22"/>
                <w:szCs w:val="22"/>
              </w:rPr>
            </w:pPr>
            <w:r w:rsidRPr="000239F1">
              <w:rPr>
                <w:bCs/>
                <w:color w:val="2E74B5" w:themeColor="accent1" w:themeShade="BF"/>
                <w:sz w:val="22"/>
                <w:szCs w:val="22"/>
              </w:rPr>
              <w:t xml:space="preserve">Usuário poderá </w:t>
            </w:r>
            <w:r>
              <w:rPr>
                <w:bCs/>
                <w:color w:val="2E74B5" w:themeColor="accent1" w:themeShade="BF"/>
                <w:sz w:val="22"/>
                <w:szCs w:val="22"/>
              </w:rPr>
              <w:t>acessar o site.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7276" w14:textId="77777777" w:rsidR="00CA2490" w:rsidRPr="0036099C" w:rsidRDefault="00CA2490" w:rsidP="001273AF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A2490" w:rsidRPr="0036099C" w14:paraId="3B026949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AAAF" w14:textId="77777777" w:rsidR="00CA2490" w:rsidRPr="000239F1" w:rsidRDefault="00CA2490" w:rsidP="00CA249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color w:val="2E74B5" w:themeColor="accent1" w:themeShade="BF"/>
                <w:sz w:val="22"/>
                <w:szCs w:val="22"/>
              </w:rPr>
            </w:pPr>
            <w:r w:rsidRPr="000239F1">
              <w:rPr>
                <w:bCs/>
                <w:color w:val="2E74B5" w:themeColor="accent1" w:themeShade="BF"/>
                <w:sz w:val="22"/>
                <w:szCs w:val="22"/>
              </w:rPr>
              <w:t xml:space="preserve">Usuário deve informar </w:t>
            </w:r>
            <w:r>
              <w:rPr>
                <w:bCs/>
                <w:color w:val="2E74B5" w:themeColor="accent1" w:themeShade="BF"/>
                <w:sz w:val="22"/>
                <w:szCs w:val="22"/>
              </w:rPr>
              <w:t>email cadastrado.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EEE4" w14:textId="77777777" w:rsidR="00CA2490" w:rsidRPr="0084763A" w:rsidRDefault="00CA2490" w:rsidP="001273AF">
            <w:pPr>
              <w:pStyle w:val="ListParagraph"/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A2490" w:rsidRPr="0036099C" w14:paraId="6DE055F4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E79A" w14:textId="681DB87A" w:rsidR="00CA2490" w:rsidRPr="000239F1" w:rsidRDefault="00CA2490" w:rsidP="00CA249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bCs/>
                <w:color w:val="2E74B5" w:themeColor="accent1" w:themeShade="BF"/>
                <w:sz w:val="22"/>
                <w:szCs w:val="22"/>
              </w:rPr>
              <w:t>Usuário deve informar senha.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BE90" w14:textId="77777777" w:rsidR="00CA2490" w:rsidRPr="0084763A" w:rsidRDefault="00CA2490" w:rsidP="001273AF">
            <w:pPr>
              <w:pStyle w:val="ListParagraph"/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A2490" w:rsidRPr="0036099C" w14:paraId="0ED789E7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E1CB" w14:textId="77777777" w:rsidR="00CA2490" w:rsidRPr="000239F1" w:rsidRDefault="00CA2490" w:rsidP="001273AF">
            <w:pPr>
              <w:pStyle w:val="ListParagraph"/>
              <w:spacing w:line="276" w:lineRule="auto"/>
              <w:rPr>
                <w:bCs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2580" w14:textId="77777777" w:rsidR="00CA2490" w:rsidRPr="0084763A" w:rsidRDefault="00CA2490" w:rsidP="00CA249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Validar 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as informações 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preenchid</w:t>
            </w:r>
            <w:r>
              <w:rPr>
                <w:color w:val="2E74B5" w:themeColor="accent1" w:themeShade="BF"/>
                <w:sz w:val="22"/>
                <w:szCs w:val="22"/>
              </w:rPr>
              <w:t>a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s pelo usuário</w:t>
            </w:r>
          </w:p>
        </w:tc>
      </w:tr>
      <w:tr w:rsidR="00CA2490" w:rsidRPr="0036099C" w14:paraId="27AC8470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417E" w14:textId="77777777" w:rsidR="00CA2490" w:rsidRDefault="00CA2490" w:rsidP="001273AF">
            <w:pPr>
              <w:pStyle w:val="ListParagraph"/>
              <w:spacing w:line="276" w:lineRule="auto"/>
              <w:rPr>
                <w:bCs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3AA4" w14:textId="4A898A7C" w:rsidR="00CA2490" w:rsidRDefault="00CA2490" w:rsidP="00CA249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 xml:space="preserve">Validar 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as informações 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preenchid</w:t>
            </w:r>
            <w:r>
              <w:rPr>
                <w:color w:val="2E74B5" w:themeColor="accent1" w:themeShade="BF"/>
                <w:sz w:val="22"/>
                <w:szCs w:val="22"/>
              </w:rPr>
              <w:t>a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s</w:t>
            </w:r>
            <w:r>
              <w:rPr>
                <w:color w:val="2E74B5" w:themeColor="accent1" w:themeShade="BF"/>
                <w:sz w:val="22"/>
                <w:szCs w:val="22"/>
              </w:rPr>
              <w:t xml:space="preserve"> </w:t>
            </w:r>
            <w:r w:rsidRPr="00AD38F5">
              <w:rPr>
                <w:color w:val="2E74B5" w:themeColor="accent1" w:themeShade="BF"/>
                <w:sz w:val="22"/>
                <w:szCs w:val="22"/>
              </w:rPr>
              <w:t>pelo usuário</w:t>
            </w:r>
            <w:r>
              <w:rPr>
                <w:color w:val="2E74B5" w:themeColor="accent1" w:themeShade="BF"/>
                <w:sz w:val="22"/>
                <w:szCs w:val="22"/>
              </w:rPr>
              <w:t>.</w:t>
            </w:r>
          </w:p>
        </w:tc>
      </w:tr>
      <w:tr w:rsidR="00CA2490" w:rsidRPr="0036099C" w14:paraId="46414E46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94E1" w14:textId="77777777" w:rsidR="00CA2490" w:rsidRPr="0084763A" w:rsidRDefault="00CA2490" w:rsidP="001273AF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4D8F" w14:textId="77777777" w:rsidR="00CA2490" w:rsidRPr="00AD38F5" w:rsidRDefault="00CA2490" w:rsidP="00CA249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Atualizar os dados salvos.</w:t>
            </w:r>
          </w:p>
        </w:tc>
      </w:tr>
      <w:tr w:rsidR="00CA2490" w:rsidRPr="0036099C" w14:paraId="6037B40B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BFC6" w14:textId="77777777" w:rsidR="00CA2490" w:rsidRPr="0084763A" w:rsidRDefault="00CA2490" w:rsidP="001273AF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01CB" w14:textId="77777777" w:rsidR="00CA2490" w:rsidRPr="00AD38F5" w:rsidRDefault="00CA2490" w:rsidP="00CA249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Validar dados de entrada.</w:t>
            </w:r>
          </w:p>
        </w:tc>
      </w:tr>
      <w:tr w:rsidR="00CA2490" w:rsidRPr="0036099C" w14:paraId="385F97C6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E808" w14:textId="77777777" w:rsidR="00CA2490" w:rsidRPr="0084763A" w:rsidRDefault="00CA2490" w:rsidP="001273AF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532D" w14:textId="77777777" w:rsidR="00CA2490" w:rsidRPr="00AD38F5" w:rsidRDefault="00CA2490" w:rsidP="00CA249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AD38F5">
              <w:rPr>
                <w:color w:val="2E74B5" w:themeColor="accent1" w:themeShade="BF"/>
                <w:sz w:val="22"/>
                <w:szCs w:val="22"/>
              </w:rPr>
              <w:t>Obter data/hora do sistema.</w:t>
            </w:r>
          </w:p>
        </w:tc>
      </w:tr>
      <w:tr w:rsidR="00CA2490" w:rsidRPr="0036099C" w14:paraId="4B2CACE2" w14:textId="77777777" w:rsidTr="001273AF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A22" w14:textId="77777777" w:rsidR="00CA2490" w:rsidRPr="0084763A" w:rsidRDefault="00CA2490" w:rsidP="001273AF">
            <w:pPr>
              <w:pStyle w:val="ListParagraph"/>
              <w:spacing w:line="276" w:lineRule="auto"/>
              <w:rPr>
                <w:b/>
                <w:color w:val="2E74B5" w:themeColor="accent1" w:themeShade="BF"/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8713" w14:textId="16F95135" w:rsidR="00CA2490" w:rsidRPr="00AD38F5" w:rsidRDefault="00CA2490" w:rsidP="00CA249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color w:val="2E74B5" w:themeColor="accent1" w:themeShade="BF"/>
                <w:sz w:val="22"/>
                <w:szCs w:val="22"/>
              </w:rPr>
            </w:pPr>
            <w:r w:rsidRPr="00042E91">
              <w:rPr>
                <w:color w:val="2E74B5" w:themeColor="accent1" w:themeShade="BF"/>
                <w:sz w:val="22"/>
                <w:szCs w:val="22"/>
              </w:rPr>
              <w:t xml:space="preserve">Exibir </w:t>
            </w:r>
            <w:r w:rsidR="00D567F7">
              <w:rPr>
                <w:color w:val="2E74B5" w:themeColor="accent1" w:themeShade="BF"/>
                <w:sz w:val="22"/>
                <w:szCs w:val="22"/>
              </w:rPr>
              <w:t>o site</w:t>
            </w:r>
            <w:r>
              <w:rPr>
                <w:color w:val="2E74B5" w:themeColor="accent1" w:themeShade="BF"/>
                <w:sz w:val="22"/>
                <w:szCs w:val="22"/>
              </w:rPr>
              <w:t>.</w:t>
            </w:r>
          </w:p>
        </w:tc>
      </w:tr>
    </w:tbl>
    <w:p w14:paraId="13955ECB" w14:textId="77777777" w:rsidR="00CA2490" w:rsidRDefault="00CA2490" w:rsidP="00CA2490"/>
    <w:p w14:paraId="7FD894E4" w14:textId="0F72EF49" w:rsidR="00CA2490" w:rsidRDefault="00CA2490" w:rsidP="00CA2490"/>
    <w:p w14:paraId="1C7E16DE" w14:textId="77777777" w:rsidR="007D216B" w:rsidRDefault="007D216B" w:rsidP="007D216B"/>
    <w:p w14:paraId="0EB75548" w14:textId="77777777" w:rsidR="00202041" w:rsidRDefault="00202041" w:rsidP="007D216B"/>
    <w:p w14:paraId="40C06C1A" w14:textId="77777777" w:rsidR="00202041" w:rsidRDefault="00202041" w:rsidP="007D216B"/>
    <w:p w14:paraId="68E1BF79" w14:textId="77777777" w:rsidR="00202041" w:rsidRDefault="00202041" w:rsidP="007D216B"/>
    <w:p w14:paraId="5E5EDBDC" w14:textId="77777777" w:rsidR="00202041" w:rsidRDefault="00202041" w:rsidP="007D216B"/>
    <w:p w14:paraId="17DE2224" w14:textId="77777777" w:rsidR="00202041" w:rsidRDefault="00202041" w:rsidP="007D216B"/>
    <w:p w14:paraId="3DCD90F8" w14:textId="77777777" w:rsidR="007D216B" w:rsidRPr="007D216B" w:rsidRDefault="007D216B" w:rsidP="007D216B"/>
    <w:p w14:paraId="156EE8C0" w14:textId="77777777" w:rsidR="007D216B" w:rsidRPr="00CA2490" w:rsidRDefault="007D216B" w:rsidP="00CA2490"/>
    <w:p w14:paraId="4AE55780" w14:textId="77777777" w:rsidR="006E5425" w:rsidRPr="002C5A42" w:rsidRDefault="00B44A89">
      <w:pPr>
        <w:pStyle w:val="Heading1"/>
      </w:pPr>
      <w:r>
        <w:lastRenderedPageBreak/>
        <w:t>A</w:t>
      </w:r>
      <w:r w:rsidR="00E96407" w:rsidRPr="002C5A42">
        <w:t>provação e autoridade para proceder</w:t>
      </w:r>
    </w:p>
    <w:p w14:paraId="5B5AB83E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24B661AD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25B0E32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3C6EAE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B6ECCDF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B5A57BC" w14:textId="77777777" w:rsidTr="002F5967">
        <w:tc>
          <w:tcPr>
            <w:tcW w:w="1923" w:type="pct"/>
          </w:tcPr>
          <w:p w14:paraId="03CDFB73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03416D7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95CE217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13E496CC" w14:textId="77777777" w:rsidR="006E5425" w:rsidRPr="002C5A42" w:rsidRDefault="006E5425" w:rsidP="003F4A8A"/>
    <w:sectPr w:rsidR="006E5425" w:rsidRPr="002C5A42" w:rsidSect="00722D73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39CDC" w14:textId="77777777" w:rsidR="005B1E49" w:rsidRDefault="005B1E49">
      <w:pPr>
        <w:spacing w:after="0" w:line="240" w:lineRule="auto"/>
      </w:pPr>
      <w:r>
        <w:separator/>
      </w:r>
    </w:p>
  </w:endnote>
  <w:endnote w:type="continuationSeparator" w:id="0">
    <w:p w14:paraId="7961AC86" w14:textId="77777777" w:rsidR="005B1E49" w:rsidRDefault="005B1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CFB40" w14:textId="77777777" w:rsidR="005B1E49" w:rsidRDefault="005B1E49">
      <w:pPr>
        <w:spacing w:after="0" w:line="240" w:lineRule="auto"/>
      </w:pPr>
      <w:r>
        <w:separator/>
      </w:r>
    </w:p>
  </w:footnote>
  <w:footnote w:type="continuationSeparator" w:id="0">
    <w:p w14:paraId="4CC95BA3" w14:textId="77777777" w:rsidR="005B1E49" w:rsidRDefault="005B1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29128" w14:textId="77777777" w:rsidR="006E5425" w:rsidRDefault="00E964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09501A" wp14:editId="3F52D7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2326F7" w14:textId="77777777" w:rsidR="006E5425" w:rsidRDefault="00E9640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E7E68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09501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682326F7" w14:textId="77777777" w:rsidR="006E5425" w:rsidRDefault="00E9640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E7E68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81977"/>
    <w:multiLevelType w:val="hybridMultilevel"/>
    <w:tmpl w:val="C8585A54"/>
    <w:lvl w:ilvl="0" w:tplc="CC8CB9DA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2E74B5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019F8"/>
    <w:multiLevelType w:val="hybridMultilevel"/>
    <w:tmpl w:val="5192AF74"/>
    <w:lvl w:ilvl="0" w:tplc="F8E0704C">
      <w:start w:val="1"/>
      <w:numFmt w:val="decimal"/>
      <w:lvlText w:val="%1."/>
      <w:lvlJc w:val="left"/>
      <w:pPr>
        <w:ind w:left="720" w:hanging="360"/>
      </w:pPr>
      <w:rPr>
        <w:color w:val="2E74B5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C4062"/>
    <w:multiLevelType w:val="hybridMultilevel"/>
    <w:tmpl w:val="79E00F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26F93"/>
    <w:multiLevelType w:val="hybridMultilevel"/>
    <w:tmpl w:val="5192AF7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2E74B5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D718E"/>
    <w:multiLevelType w:val="hybridMultilevel"/>
    <w:tmpl w:val="FAB22D0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2E74B5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E296F"/>
    <w:multiLevelType w:val="hybridMultilevel"/>
    <w:tmpl w:val="FAB22D00"/>
    <w:lvl w:ilvl="0" w:tplc="2EDE5CFC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2E74B5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91969"/>
    <w:multiLevelType w:val="hybridMultilevel"/>
    <w:tmpl w:val="5192AF7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2E74B5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10876"/>
    <w:multiLevelType w:val="hybridMultilevel"/>
    <w:tmpl w:val="79E00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97D19"/>
    <w:multiLevelType w:val="hybridMultilevel"/>
    <w:tmpl w:val="FAB22D0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2E74B5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18824">
    <w:abstractNumId w:val="0"/>
  </w:num>
  <w:num w:numId="2" w16cid:durableId="497817768">
    <w:abstractNumId w:val="11"/>
  </w:num>
  <w:num w:numId="3" w16cid:durableId="368457973">
    <w:abstractNumId w:val="11"/>
    <w:lvlOverride w:ilvl="0">
      <w:startOverride w:val="1"/>
    </w:lvlOverride>
  </w:num>
  <w:num w:numId="4" w16cid:durableId="905381402">
    <w:abstractNumId w:val="1"/>
  </w:num>
  <w:num w:numId="5" w16cid:durableId="213081792">
    <w:abstractNumId w:val="2"/>
  </w:num>
  <w:num w:numId="6" w16cid:durableId="1289892622">
    <w:abstractNumId w:val="10"/>
  </w:num>
  <w:num w:numId="7" w16cid:durableId="873150694">
    <w:abstractNumId w:val="5"/>
  </w:num>
  <w:num w:numId="8" w16cid:durableId="140273317">
    <w:abstractNumId w:val="4"/>
  </w:num>
  <w:num w:numId="9" w16cid:durableId="534126185">
    <w:abstractNumId w:val="6"/>
  </w:num>
  <w:num w:numId="10" w16cid:durableId="76680579">
    <w:abstractNumId w:val="9"/>
  </w:num>
  <w:num w:numId="11" w16cid:durableId="1431583154">
    <w:abstractNumId w:val="3"/>
  </w:num>
  <w:num w:numId="12" w16cid:durableId="1324239813">
    <w:abstractNumId w:val="8"/>
  </w:num>
  <w:num w:numId="13" w16cid:durableId="246034494">
    <w:abstractNumId w:val="12"/>
  </w:num>
  <w:num w:numId="14" w16cid:durableId="548885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E30"/>
    <w:rsid w:val="00010EE6"/>
    <w:rsid w:val="00016BF6"/>
    <w:rsid w:val="000239F1"/>
    <w:rsid w:val="00032BF6"/>
    <w:rsid w:val="00033D5B"/>
    <w:rsid w:val="00034250"/>
    <w:rsid w:val="00042E91"/>
    <w:rsid w:val="000475A1"/>
    <w:rsid w:val="00052A26"/>
    <w:rsid w:val="0006241D"/>
    <w:rsid w:val="0008395E"/>
    <w:rsid w:val="00084480"/>
    <w:rsid w:val="00094F6F"/>
    <w:rsid w:val="000A2436"/>
    <w:rsid w:val="000A4986"/>
    <w:rsid w:val="000C5F20"/>
    <w:rsid w:val="00124270"/>
    <w:rsid w:val="00145D22"/>
    <w:rsid w:val="00146BD8"/>
    <w:rsid w:val="0015297D"/>
    <w:rsid w:val="00173D71"/>
    <w:rsid w:val="001C0357"/>
    <w:rsid w:val="001E247D"/>
    <w:rsid w:val="001E7E68"/>
    <w:rsid w:val="001F2A88"/>
    <w:rsid w:val="00202041"/>
    <w:rsid w:val="00205524"/>
    <w:rsid w:val="002139EF"/>
    <w:rsid w:val="002224F5"/>
    <w:rsid w:val="00230A92"/>
    <w:rsid w:val="0023605F"/>
    <w:rsid w:val="002530FB"/>
    <w:rsid w:val="00274FCA"/>
    <w:rsid w:val="002771B8"/>
    <w:rsid w:val="002B48F2"/>
    <w:rsid w:val="002C5A42"/>
    <w:rsid w:val="002F5967"/>
    <w:rsid w:val="0031531A"/>
    <w:rsid w:val="00327BEF"/>
    <w:rsid w:val="00341E25"/>
    <w:rsid w:val="00355281"/>
    <w:rsid w:val="0036099C"/>
    <w:rsid w:val="0037771C"/>
    <w:rsid w:val="00377D7E"/>
    <w:rsid w:val="003B7391"/>
    <w:rsid w:val="003C191B"/>
    <w:rsid w:val="003C5889"/>
    <w:rsid w:val="003C7E74"/>
    <w:rsid w:val="003D4812"/>
    <w:rsid w:val="003F4A8A"/>
    <w:rsid w:val="003F4BE7"/>
    <w:rsid w:val="00404A9B"/>
    <w:rsid w:val="0041423E"/>
    <w:rsid w:val="00417848"/>
    <w:rsid w:val="004322E6"/>
    <w:rsid w:val="00433743"/>
    <w:rsid w:val="00451A14"/>
    <w:rsid w:val="00473436"/>
    <w:rsid w:val="004944A7"/>
    <w:rsid w:val="004B7B8B"/>
    <w:rsid w:val="004E2ACA"/>
    <w:rsid w:val="00514CA3"/>
    <w:rsid w:val="00515972"/>
    <w:rsid w:val="005207A1"/>
    <w:rsid w:val="005707E2"/>
    <w:rsid w:val="005842DD"/>
    <w:rsid w:val="00596364"/>
    <w:rsid w:val="005B0DF0"/>
    <w:rsid w:val="005B1E49"/>
    <w:rsid w:val="005C3580"/>
    <w:rsid w:val="005D1E03"/>
    <w:rsid w:val="00620ED1"/>
    <w:rsid w:val="006309B5"/>
    <w:rsid w:val="00643F39"/>
    <w:rsid w:val="00661860"/>
    <w:rsid w:val="00683BBD"/>
    <w:rsid w:val="00684513"/>
    <w:rsid w:val="006A4D7D"/>
    <w:rsid w:val="006A7E89"/>
    <w:rsid w:val="006C0938"/>
    <w:rsid w:val="006C62F5"/>
    <w:rsid w:val="006D36FD"/>
    <w:rsid w:val="006D59CC"/>
    <w:rsid w:val="006E5425"/>
    <w:rsid w:val="00700105"/>
    <w:rsid w:val="00713EC5"/>
    <w:rsid w:val="00722D73"/>
    <w:rsid w:val="007243B8"/>
    <w:rsid w:val="00742E55"/>
    <w:rsid w:val="00777B42"/>
    <w:rsid w:val="0078304F"/>
    <w:rsid w:val="007B2E09"/>
    <w:rsid w:val="007B49E4"/>
    <w:rsid w:val="007C0D22"/>
    <w:rsid w:val="007C5632"/>
    <w:rsid w:val="007C7EED"/>
    <w:rsid w:val="007D216B"/>
    <w:rsid w:val="007D51C7"/>
    <w:rsid w:val="007D6440"/>
    <w:rsid w:val="007F5961"/>
    <w:rsid w:val="007F5DAC"/>
    <w:rsid w:val="0082226E"/>
    <w:rsid w:val="00843A94"/>
    <w:rsid w:val="0084763A"/>
    <w:rsid w:val="00866D40"/>
    <w:rsid w:val="00871451"/>
    <w:rsid w:val="0088265B"/>
    <w:rsid w:val="008872B5"/>
    <w:rsid w:val="008C039D"/>
    <w:rsid w:val="008C1DF8"/>
    <w:rsid w:val="008C5B2A"/>
    <w:rsid w:val="008C69C3"/>
    <w:rsid w:val="008D0296"/>
    <w:rsid w:val="008D087E"/>
    <w:rsid w:val="008D7C58"/>
    <w:rsid w:val="00917F8D"/>
    <w:rsid w:val="00921DE4"/>
    <w:rsid w:val="00931EC7"/>
    <w:rsid w:val="00936497"/>
    <w:rsid w:val="00964A3C"/>
    <w:rsid w:val="00993C21"/>
    <w:rsid w:val="009A3F44"/>
    <w:rsid w:val="009A77A0"/>
    <w:rsid w:val="009C14D4"/>
    <w:rsid w:val="009E27BD"/>
    <w:rsid w:val="00A04870"/>
    <w:rsid w:val="00A413E4"/>
    <w:rsid w:val="00A42468"/>
    <w:rsid w:val="00A669E4"/>
    <w:rsid w:val="00A74AA3"/>
    <w:rsid w:val="00A81859"/>
    <w:rsid w:val="00A930C5"/>
    <w:rsid w:val="00AA38BC"/>
    <w:rsid w:val="00AC2742"/>
    <w:rsid w:val="00AD38F5"/>
    <w:rsid w:val="00AE0791"/>
    <w:rsid w:val="00AE4935"/>
    <w:rsid w:val="00B0362D"/>
    <w:rsid w:val="00B05FF7"/>
    <w:rsid w:val="00B1143C"/>
    <w:rsid w:val="00B13A66"/>
    <w:rsid w:val="00B21585"/>
    <w:rsid w:val="00B22CFB"/>
    <w:rsid w:val="00B44A89"/>
    <w:rsid w:val="00B52222"/>
    <w:rsid w:val="00B57170"/>
    <w:rsid w:val="00B915D0"/>
    <w:rsid w:val="00BA0E5B"/>
    <w:rsid w:val="00BB4771"/>
    <w:rsid w:val="00BC74DA"/>
    <w:rsid w:val="00BE19D4"/>
    <w:rsid w:val="00C04900"/>
    <w:rsid w:val="00C50926"/>
    <w:rsid w:val="00C61465"/>
    <w:rsid w:val="00C621CB"/>
    <w:rsid w:val="00C631BF"/>
    <w:rsid w:val="00C90A97"/>
    <w:rsid w:val="00CA00E6"/>
    <w:rsid w:val="00CA2490"/>
    <w:rsid w:val="00CA5EE2"/>
    <w:rsid w:val="00CB3156"/>
    <w:rsid w:val="00CB5DDC"/>
    <w:rsid w:val="00CC38FF"/>
    <w:rsid w:val="00CC43A8"/>
    <w:rsid w:val="00CE432A"/>
    <w:rsid w:val="00D0703B"/>
    <w:rsid w:val="00D15DA4"/>
    <w:rsid w:val="00D264BA"/>
    <w:rsid w:val="00D51D51"/>
    <w:rsid w:val="00D566BD"/>
    <w:rsid w:val="00D567F7"/>
    <w:rsid w:val="00D86953"/>
    <w:rsid w:val="00DC42DA"/>
    <w:rsid w:val="00DE1C7F"/>
    <w:rsid w:val="00DE496E"/>
    <w:rsid w:val="00E14302"/>
    <w:rsid w:val="00E27503"/>
    <w:rsid w:val="00E52D6C"/>
    <w:rsid w:val="00E96407"/>
    <w:rsid w:val="00EA3607"/>
    <w:rsid w:val="00ED1517"/>
    <w:rsid w:val="00ED3F8B"/>
    <w:rsid w:val="00ED50FD"/>
    <w:rsid w:val="00EE3A96"/>
    <w:rsid w:val="00F21E70"/>
    <w:rsid w:val="00F6283A"/>
    <w:rsid w:val="00F75E97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E375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264BA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30B96"/>
    <w:rsid w:val="000C458A"/>
    <w:rsid w:val="000E2D51"/>
    <w:rsid w:val="00175C27"/>
    <w:rsid w:val="00201A50"/>
    <w:rsid w:val="00275326"/>
    <w:rsid w:val="003678F8"/>
    <w:rsid w:val="003C1E1D"/>
    <w:rsid w:val="00704804"/>
    <w:rsid w:val="00722DB5"/>
    <w:rsid w:val="007617BF"/>
    <w:rsid w:val="007A3602"/>
    <w:rsid w:val="007B7E72"/>
    <w:rsid w:val="00851622"/>
    <w:rsid w:val="00890436"/>
    <w:rsid w:val="00970072"/>
    <w:rsid w:val="00A26068"/>
    <w:rsid w:val="00A52B08"/>
    <w:rsid w:val="00AB077F"/>
    <w:rsid w:val="00B42A3E"/>
    <w:rsid w:val="00C278A0"/>
    <w:rsid w:val="00C450CF"/>
    <w:rsid w:val="00D32ED5"/>
    <w:rsid w:val="00D76615"/>
    <w:rsid w:val="00EA5989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PlaceholderText">
    <w:name w:val="Placeholder Text"/>
    <w:basedOn w:val="DefaultParagraphFont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EEB482-D733-4E3C-8363-75EAB9718A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</TotalTime>
  <Pages>6</Pages>
  <Words>585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Bruno Gabriel</cp:lastModifiedBy>
  <cp:revision>2</cp:revision>
  <dcterms:created xsi:type="dcterms:W3CDTF">2023-05-19T00:20:00Z</dcterms:created>
  <dcterms:modified xsi:type="dcterms:W3CDTF">2023-05-19T00:20:00Z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